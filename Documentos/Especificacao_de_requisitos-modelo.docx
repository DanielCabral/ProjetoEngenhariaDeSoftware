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579DD" w:rsidP="000B31E5" w:rsidRDefault="004F4881" w14:paraId="563BCCD7" wp14:textId="77777777">
      <w:pPr>
        <w:pStyle w:val="Ttulo"/>
        <w:jc w:val="right"/>
        <w:rPr>
          <w:lang w:val="pt-BR"/>
        </w:rPr>
      </w:pPr>
      <w:r w:rsidRPr="6B4173A8" w:rsidR="6B4173A8">
        <w:rPr>
          <w:lang w:val="pt-BR"/>
        </w:rPr>
        <w:t xml:space="preserve"> Relatório de Análise de Requisitos</w:t>
      </w:r>
    </w:p>
    <w:p w:rsidR="6B4173A8" w:rsidP="6B4173A8" w:rsidRDefault="6B4173A8" w14:paraId="1A7C21A3" w14:textId="6B0D6BFB">
      <w:pPr>
        <w:pStyle w:val="Normal"/>
        <w:rPr>
          <w:lang w:val="pt-BR"/>
        </w:rPr>
      </w:pPr>
    </w:p>
    <w:p xmlns:wp14="http://schemas.microsoft.com/office/word/2010/wordml" w:rsidR="00E579DD" w:rsidRDefault="00E579DD" w14:paraId="672A6659" wp14:textId="77777777">
      <w:pPr>
        <w:pStyle w:val="Corpodetexto"/>
        <w:rPr>
          <w:lang w:val="pt-BR"/>
        </w:rPr>
      </w:pPr>
    </w:p>
    <w:p xmlns:wp14="http://schemas.microsoft.com/office/word/2010/wordml" w:rsidR="00E579DD" w:rsidRDefault="00E579DD" w14:paraId="0A37501D" wp14:textId="77777777">
      <w:pPr>
        <w:rPr>
          <w:lang w:val="pt-BR"/>
        </w:rPr>
        <w:sectPr w:rsidR="00E579DD"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="00E579DD" w:rsidRDefault="00E579DD" w14:paraId="02A6B18B" wp14:textId="77777777">
      <w:pPr>
        <w:pStyle w:val="Ttulo"/>
        <w:rPr>
          <w:lang w:val="pt-BR"/>
        </w:rPr>
      </w:pPr>
      <w:r>
        <w:rPr>
          <w:lang w:val="pt-BR"/>
        </w:rPr>
        <w:t>Histórico de Revisões</w:t>
      </w:r>
    </w:p>
    <w:p xmlns:wp14="http://schemas.microsoft.com/office/word/2010/wordml" w:rsidR="00E579DD" w:rsidRDefault="00E579DD" w14:paraId="5DAB6C7B" wp14:textId="77777777">
      <w:pPr>
        <w:rPr>
          <w:lang w:val="pt-BR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="00E579DD" w14:paraId="7CB52F7E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579DD" w:rsidRDefault="00E579DD" w14:paraId="51A59785" wp14:textId="77777777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E579DD" w:rsidRDefault="00E579DD" w14:paraId="59470D07" wp14:textId="77777777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E579DD" w:rsidRDefault="00E579DD" w14:paraId="212251CE" wp14:textId="77777777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E579DD" w:rsidRDefault="00E579DD" w14:paraId="41B09B17" wp14:textId="77777777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  <w:r w:rsidR="00411D3D">
              <w:rPr>
                <w:b/>
                <w:lang w:val="pt-BR"/>
              </w:rPr>
              <w:t>es</w:t>
            </w:r>
          </w:p>
        </w:tc>
      </w:tr>
      <w:tr xmlns:wp14="http://schemas.microsoft.com/office/word/2010/wordml" w:rsidR="00E579DD" w14:paraId="596F5AC0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579DD" w:rsidRDefault="00E37572" w14:paraId="7E878FA3" wp14:textId="7777777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22/11/2019</w:t>
            </w:r>
          </w:p>
        </w:tc>
        <w:tc>
          <w:tcPr>
            <w:tcW w:w="1152" w:type="dxa"/>
          </w:tcPr>
          <w:p w:rsidR="00E579DD" w:rsidRDefault="00E579DD" w14:paraId="4B3AA50C" wp14:textId="7777777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:rsidR="00E579DD" w:rsidP="000B31E5" w:rsidRDefault="00E579DD" w14:paraId="14BA23B1" wp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 dos casos</w:t>
            </w:r>
          </w:p>
        </w:tc>
        <w:tc>
          <w:tcPr>
            <w:tcW w:w="2304" w:type="dxa"/>
          </w:tcPr>
          <w:p w:rsidR="00E579DD" w:rsidRDefault="00E579DD" w14:paraId="02EB378F" wp14:textId="77777777">
            <w:pPr>
              <w:pStyle w:val="Tabletext"/>
              <w:rPr>
                <w:lang w:val="pt-BR"/>
              </w:rPr>
            </w:pPr>
          </w:p>
        </w:tc>
      </w:tr>
      <w:tr xmlns:wp14="http://schemas.microsoft.com/office/word/2010/wordml" w:rsidR="00E579DD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579DD" w:rsidP="000B31E5" w:rsidRDefault="00E579DD" w14:paraId="5A39BBE3" wp14:textId="7777777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E579DD" w:rsidRDefault="00E579DD" w14:paraId="41C8F396" wp14:textId="7777777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</w:tcPr>
          <w:p w:rsidR="00E579DD" w:rsidP="000B31E5" w:rsidRDefault="00E579DD" w14:paraId="72A3D3EC" wp14:textId="7777777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E579DD" w:rsidRDefault="00E579DD" w14:paraId="0D0B940D" wp14:textId="77777777">
            <w:pPr>
              <w:pStyle w:val="Tabletext"/>
              <w:rPr>
                <w:lang w:val="pt-BR"/>
              </w:rPr>
            </w:pPr>
          </w:p>
        </w:tc>
      </w:tr>
      <w:tr xmlns:wp14="http://schemas.microsoft.com/office/word/2010/wordml" w:rsidR="00E579DD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579DD" w:rsidRDefault="00E579DD" w14:paraId="60061E4C" wp14:textId="7777777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</w:tcPr>
          <w:p w:rsidR="00E579DD" w:rsidRDefault="00E579DD" w14:paraId="44EAFD9C" wp14:textId="7777777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</w:tcPr>
          <w:p w:rsidR="00E579DD" w:rsidRDefault="00E579DD" w14:paraId="4B94D5A5" wp14:textId="7777777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E579DD" w:rsidRDefault="00E579DD" w14:paraId="3DEEC669" wp14:textId="77777777">
            <w:pPr>
              <w:pStyle w:val="Tabletext"/>
              <w:rPr>
                <w:lang w:val="pt-BR"/>
              </w:rPr>
            </w:pPr>
          </w:p>
        </w:tc>
      </w:tr>
      <w:tr xmlns:wp14="http://schemas.microsoft.com/office/word/2010/wordml" w:rsidR="00E579DD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579DD" w:rsidRDefault="00E579DD" w14:paraId="45FB0818" wp14:textId="7777777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</w:tcPr>
          <w:p w:rsidR="00E579DD" w:rsidRDefault="00E579DD" w14:paraId="049F31CB" wp14:textId="7777777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</w:tcPr>
          <w:p w:rsidR="00E579DD" w:rsidRDefault="00E579DD" w14:paraId="53128261" wp14:textId="7777777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E579DD" w:rsidRDefault="00E579DD" w14:paraId="62486C05" wp14:textId="77777777">
            <w:pPr>
              <w:pStyle w:val="Tabletext"/>
              <w:rPr>
                <w:lang w:val="pt-BR"/>
              </w:rPr>
            </w:pPr>
          </w:p>
        </w:tc>
      </w:tr>
    </w:tbl>
    <w:p xmlns:wp14="http://schemas.microsoft.com/office/word/2010/wordml" w:rsidR="00E579DD" w:rsidRDefault="00E579DD" w14:paraId="4101652C" wp14:textId="77777777">
      <w:pPr>
        <w:pStyle w:val="Ttulo"/>
        <w:rPr>
          <w:lang w:val="pt-BR"/>
        </w:rPr>
      </w:pPr>
    </w:p>
    <w:p xmlns:wp14="http://schemas.microsoft.com/office/word/2010/wordml" w:rsidR="00E579DD" w:rsidRDefault="00E579DD" w14:paraId="4B99056E" wp14:textId="77777777">
      <w:pPr>
        <w:pStyle w:val="Ttulo"/>
        <w:rPr>
          <w:lang w:val="pt-BR"/>
        </w:rPr>
      </w:pPr>
    </w:p>
    <w:p xmlns:wp14="http://schemas.microsoft.com/office/word/2010/wordml" w:rsidR="00E579DD" w:rsidP="6B4173A8" w:rsidRDefault="00E579DD" w14:paraId="6EC93065" wp14:textId="37DDF5B6">
      <w:pPr>
        <w:pStyle w:val="Ttulo"/>
        <w:rPr>
          <w:lang w:val="pt-BR"/>
        </w:rPr>
      </w:pPr>
    </w:p>
    <w:p xmlns:wp14="http://schemas.microsoft.com/office/word/2010/wordml" w:rsidR="00E579DD" w:rsidP="00DE285A" w:rsidRDefault="00E579DD" w14:paraId="1BCEF066" wp14:textId="77777777">
      <w:pPr>
        <w:pStyle w:val="Ttulo1"/>
        <w:rPr>
          <w:lang w:val="pt-BR"/>
        </w:rPr>
      </w:pPr>
      <w:r>
        <w:rPr>
          <w:lang w:val="pt-BR"/>
        </w:rPr>
        <w:br w:type="page"/>
      </w:r>
      <w:r w:rsidRPr="00DE285A">
        <w:rPr>
          <w:lang w:val="pt-BR"/>
        </w:rPr>
        <w:fldChar w:fldCharType="begin"/>
      </w:r>
      <w:r>
        <w:rPr>
          <w:lang w:val="pt-BR"/>
        </w:rPr>
        <w:instrText xml:space="preserve">title  \* Mergeformat </w:instrText>
      </w:r>
      <w:r w:rsidRPr="00DE285A">
        <w:rPr>
          <w:lang w:val="pt-BR"/>
        </w:rPr>
        <w:fldChar w:fldCharType="separate"/>
      </w:r>
      <w:bookmarkStart w:name="_Toc153289718" w:id="0"/>
      <w:r>
        <w:rPr>
          <w:lang w:val="pt-BR"/>
        </w:rPr>
        <w:t>Especificação de Casos de Uso</w:t>
      </w:r>
      <w:bookmarkEnd w:id="0"/>
      <w:r w:rsidRPr="00DE285A">
        <w:rPr>
          <w:lang w:val="pt-BR"/>
        </w:rPr>
        <w:fldChar w:fldCharType="end"/>
      </w:r>
      <w:bookmarkStart w:name="_Toc423410237" w:id="1"/>
      <w:bookmarkStart w:name="_Toc425054503" w:id="2"/>
      <w:r>
        <w:rPr>
          <w:lang w:val="pt-BR"/>
        </w:rPr>
        <w:t xml:space="preserve"> </w:t>
      </w:r>
      <w:bookmarkEnd w:id="1"/>
      <w:bookmarkEnd w:id="2"/>
    </w:p>
    <w:p xmlns:wp14="http://schemas.microsoft.com/office/word/2010/wordml" w:rsidR="00BC7F87" w:rsidP="6B4173A8" w:rsidRDefault="00E579DD" w14:paraId="28E8BE6E" wp14:textId="77777777">
      <w:pPr>
        <w:pStyle w:val="Ttulo1"/>
        <w:numPr>
          <w:ilvl w:val="0"/>
          <w:numId w:val="1"/>
        </w:numPr>
        <w:rPr>
          <w:noProof w:val="0"/>
          <w:lang w:val="pt-BR"/>
        </w:rPr>
      </w:pPr>
      <w:bookmarkStart w:name="_Toc153289719" w:id="3"/>
      <w:r w:rsidRPr="6B4173A8" w:rsidR="6B4173A8">
        <w:rPr>
          <w:noProof w:val="0"/>
          <w:lang w:val="pt-BR"/>
        </w:rPr>
        <w:t>Introdução</w:t>
      </w:r>
      <w:bookmarkEnd w:id="3"/>
    </w:p>
    <w:p xmlns:wp14="http://schemas.microsoft.com/office/word/2010/wordml" w:rsidR="00BC7F87" w:rsidP="00FE0599" w:rsidRDefault="00D1121E" w14:paraId="29841629" wp14:textId="77777777">
      <w:pPr>
        <w:ind w:left="720"/>
        <w:jc w:val="both"/>
        <w:rPr>
          <w:lang w:val="pt-BR"/>
        </w:rPr>
      </w:pPr>
      <w:r>
        <w:rPr>
          <w:lang w:val="pt-BR"/>
        </w:rPr>
        <w:t>Este documento</w:t>
      </w:r>
      <w:r w:rsidRPr="00BC7F87" w:rsidR="00BC7F87">
        <w:rPr>
          <w:lang w:val="pt-BR"/>
        </w:rPr>
        <w:t xml:space="preserve"> descreve as funcionalidades d</w:t>
      </w:r>
      <w:r w:rsidR="00F578AA">
        <w:rPr>
          <w:lang w:val="pt-BR"/>
        </w:rPr>
        <w:t>a</w:t>
      </w:r>
      <w:r w:rsidRPr="00BC7F87" w:rsidR="00BC7F87">
        <w:rPr>
          <w:lang w:val="pt-BR"/>
        </w:rPr>
        <w:t xml:space="preserve"> </w:t>
      </w:r>
      <w:r w:rsidR="009916BE">
        <w:rPr>
          <w:lang w:val="pt-BR"/>
        </w:rPr>
        <w:t>a</w:t>
      </w:r>
      <w:r w:rsidR="00F578AA">
        <w:rPr>
          <w:lang w:val="pt-BR"/>
        </w:rPr>
        <w:t>plicação</w:t>
      </w:r>
      <w:r w:rsidRPr="00BC7F87" w:rsidR="00BC7F87">
        <w:rPr>
          <w:lang w:val="pt-BR"/>
        </w:rPr>
        <w:t xml:space="preserve"> a ser desenvolvido sob o ponto de vista dos usuários finais ou atores externos. </w:t>
      </w:r>
      <w:r w:rsidR="00BC7F87">
        <w:rPr>
          <w:lang w:val="pt-BR"/>
        </w:rPr>
        <w:t>É mostrado os requisitos funcionais através dos diagramas de casos de uso e suas descrições de modo textual. Também descreve os requisitos não funcionais especificando suas descrições e métricas. Explicitando também os requisitos de domínio.</w:t>
      </w:r>
    </w:p>
    <w:p xmlns:wp14="http://schemas.microsoft.com/office/word/2010/wordml" w:rsidRPr="00BC7F87" w:rsidR="00137BB5" w:rsidP="00E81A56" w:rsidRDefault="00137BB5" w14:paraId="1299C43A" wp14:textId="77777777">
      <w:pPr>
        <w:pStyle w:val="Corpodetexto"/>
        <w:ind w:left="0"/>
        <w:rPr>
          <w:lang w:val="pt-BR"/>
        </w:rPr>
      </w:pPr>
    </w:p>
    <w:p xmlns:wp14="http://schemas.microsoft.com/office/word/2010/wordml" w:rsidR="00E579DD" w:rsidRDefault="00E579DD" w14:paraId="40E8223C" wp14:textId="77777777">
      <w:pPr>
        <w:pStyle w:val="Ttulo1"/>
        <w:numPr>
          <w:ilvl w:val="0"/>
          <w:numId w:val="1"/>
        </w:numPr>
        <w:rPr>
          <w:lang w:val="pt-BR"/>
        </w:rPr>
      </w:pPr>
      <w:bookmarkStart w:name="_Toc423410239" w:id="4"/>
      <w:bookmarkStart w:name="_Toc425054505" w:id="5"/>
      <w:bookmarkStart w:name="_Toc153289720" w:id="6"/>
      <w:r>
        <w:rPr>
          <w:lang w:val="pt-BR"/>
        </w:rPr>
        <w:t>Definição de Atores ou Papéis</w:t>
      </w:r>
      <w:bookmarkEnd w:id="6"/>
    </w:p>
    <w:p xmlns:wp14="http://schemas.microsoft.com/office/word/2010/wordml" w:rsidR="00906B73" w:rsidP="00BD21C1" w:rsidRDefault="00194CA8" w14:paraId="29E71C87" wp14:textId="77777777">
      <w:pPr>
        <w:pStyle w:val="Ttulo2"/>
        <w:rPr>
          <w:lang w:val="pt-BR"/>
        </w:rPr>
      </w:pPr>
      <w:r>
        <w:rPr>
          <w:lang w:val="pt-BR"/>
        </w:rPr>
        <w:t>Professor</w:t>
      </w:r>
    </w:p>
    <w:p xmlns:wp14="http://schemas.microsoft.com/office/word/2010/wordml" w:rsidR="00906B73" w:rsidP="00FE0599" w:rsidRDefault="00211FE3" w14:paraId="0909D58C" wp14:textId="77777777">
      <w:pPr>
        <w:pStyle w:val="Corpodetexto"/>
        <w:jc w:val="both"/>
        <w:rPr>
          <w:lang w:val="pt-BR"/>
        </w:rPr>
      </w:pPr>
      <w:r>
        <w:rPr>
          <w:lang w:val="pt-BR"/>
        </w:rPr>
        <w:t>Este ator tem é responsável por fornecer boa parte dos insumos do sistema, através do cadastro de questões, e criação de provas.</w:t>
      </w:r>
    </w:p>
    <w:p xmlns:wp14="http://schemas.microsoft.com/office/word/2010/wordml" w:rsidR="00411D3D" w:rsidP="00BD21C1" w:rsidRDefault="00194CA8" w14:paraId="258907C7" wp14:textId="77777777">
      <w:pPr>
        <w:pStyle w:val="Ttulo2"/>
        <w:rPr>
          <w:lang w:val="pt-BR"/>
        </w:rPr>
      </w:pPr>
      <w:r>
        <w:rPr>
          <w:lang w:val="pt-BR"/>
        </w:rPr>
        <w:t>Aluno</w:t>
      </w:r>
    </w:p>
    <w:p xmlns:wp14="http://schemas.microsoft.com/office/word/2010/wordml" w:rsidR="009B61F8" w:rsidP="00FE0599" w:rsidRDefault="00211FE3" w14:paraId="2EE4A3B7" wp14:textId="77777777">
      <w:pPr>
        <w:pStyle w:val="Corpodetexto"/>
        <w:jc w:val="both"/>
        <w:rPr>
          <w:lang w:val="pt-BR"/>
        </w:rPr>
      </w:pPr>
      <w:r>
        <w:rPr>
          <w:lang w:val="pt-BR"/>
        </w:rPr>
        <w:t>Esse ator é quem responde as questões da prova, gerando como insumo uma nota para a respectiva prova.</w:t>
      </w:r>
    </w:p>
    <w:p xmlns:wp14="http://schemas.microsoft.com/office/word/2010/wordml" w:rsidR="00E579DD" w:rsidP="00194CA8" w:rsidRDefault="008920EB" w14:paraId="04A5EB2B" wp14:textId="77777777">
      <w:pPr>
        <w:pStyle w:val="Ttulo1"/>
        <w:ind w:left="360"/>
        <w:rPr>
          <w:lang w:val="pt-BR"/>
        </w:rPr>
      </w:pPr>
      <w:r>
        <w:rPr>
          <w:lang w:val="pt-BR"/>
        </w:rPr>
        <w:br w:type="page"/>
      </w:r>
      <w:bookmarkStart w:name="_Toc86461572" w:id="7"/>
      <w:bookmarkStart w:name="_Toc153289724" w:id="8"/>
      <w:r w:rsidR="00E579DD">
        <w:rPr>
          <w:lang w:val="pt-BR"/>
        </w:rPr>
        <w:t>Diagrama de Casos</w:t>
      </w:r>
      <w:bookmarkStart w:name="_GoBack" w:id="9"/>
      <w:bookmarkEnd w:id="9"/>
      <w:r w:rsidR="00E579DD">
        <w:rPr>
          <w:lang w:val="pt-BR"/>
        </w:rPr>
        <w:t xml:space="preserve"> de Uso</w:t>
      </w:r>
      <w:bookmarkEnd w:id="7"/>
      <w:bookmarkEnd w:id="8"/>
    </w:p>
    <w:p xmlns:wp14="http://schemas.microsoft.com/office/word/2010/wordml" w:rsidR="00E579DD" w:rsidP="008920EB" w:rsidRDefault="00E579DD" w14:paraId="4DDBEF00" wp14:textId="77777777">
      <w:pPr>
        <w:pStyle w:val="Corpodetexto"/>
        <w:ind w:left="0"/>
      </w:pPr>
    </w:p>
    <w:p xmlns:wp14="http://schemas.microsoft.com/office/word/2010/wordml" w:rsidRPr="00E74DC9" w:rsidR="00E579DD" w:rsidRDefault="00C37AA4" w14:paraId="3461D779" wp14:textId="77777777">
      <w:pPr>
        <w:pStyle w:val="Corpodetexto"/>
        <w:ind w:left="0"/>
        <w:jc w:val="center"/>
        <w:rPr>
          <w:lang w:val="pt-BR"/>
        </w:rPr>
      </w:pPr>
      <w:r w:rsidRPr="002C48C8">
        <w:rPr>
          <w:noProof/>
          <w:u w:val="single"/>
          <w:lang w:val="pt-BR"/>
        </w:rPr>
        <w:drawing>
          <wp:inline xmlns:wp14="http://schemas.microsoft.com/office/word/2010/wordprocessingDrawing" distT="0" distB="0" distL="0" distR="0" wp14:anchorId="5192B97B" wp14:editId="7777777">
            <wp:extent cx="6344285" cy="4881245"/>
            <wp:effectExtent l="0" t="0" r="0" b="0"/>
            <wp:docPr id="1" name="Imagem 1" descr="Diagrama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579DD" w:rsidRDefault="008920EB" w14:paraId="6B1C56B7" wp14:textId="77777777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br w:type="page"/>
      </w:r>
      <w:bookmarkStart w:name="_Toc153289725" w:id="10"/>
      <w:r w:rsidR="007C3DFA">
        <w:rPr>
          <w:lang w:val="pt-BR"/>
        </w:rPr>
        <w:t>Descrição dos Casos de Uso</w:t>
      </w:r>
      <w:bookmarkEnd w:id="10"/>
    </w:p>
    <w:p xmlns:wp14="http://schemas.microsoft.com/office/word/2010/wordml" w:rsidRPr="00F81EDA" w:rsidR="00F81EDA" w:rsidP="00F81EDA" w:rsidRDefault="00E579DD" w14:paraId="274923C8" wp14:textId="77777777">
      <w:pPr>
        <w:pStyle w:val="Ttulo2"/>
        <w:rPr>
          <w:i/>
          <w:iCs/>
          <w:lang w:val="pt-BR"/>
        </w:rPr>
      </w:pPr>
      <w:bookmarkStart w:name="_Ref86463328" w:id="11"/>
      <w:bookmarkStart w:name="_Toc153289726" w:id="12"/>
      <w:r>
        <w:rPr>
          <w:lang w:val="pt-BR"/>
        </w:rPr>
        <w:t xml:space="preserve">Caso de Uso </w:t>
      </w:r>
      <w:bookmarkEnd w:id="11"/>
      <w:r w:rsidR="00261410">
        <w:rPr>
          <w:lang w:val="pt-BR"/>
        </w:rPr>
        <w:t>UC</w:t>
      </w:r>
      <w:r>
        <w:rPr>
          <w:lang w:val="pt-BR"/>
        </w:rPr>
        <w:t xml:space="preserve">01 </w:t>
      </w:r>
      <w:r w:rsidR="00211FE3">
        <w:rPr>
          <w:lang w:val="pt-BR"/>
        </w:rPr>
        <w:t>–</w:t>
      </w:r>
      <w:r>
        <w:rPr>
          <w:lang w:val="pt-BR"/>
        </w:rPr>
        <w:t xml:space="preserve"> </w:t>
      </w:r>
      <w:bookmarkEnd w:id="12"/>
      <w:r w:rsidR="00091B03">
        <w:rPr>
          <w:i/>
          <w:iCs/>
          <w:lang w:val="pt-BR"/>
        </w:rPr>
        <w:t>Gerencia</w:t>
      </w:r>
      <w:r w:rsidR="00211FE3">
        <w:rPr>
          <w:i/>
          <w:iCs/>
          <w:lang w:val="pt-BR"/>
        </w:rPr>
        <w:t>r Questão</w:t>
      </w:r>
    </w:p>
    <w:tbl>
      <w:tblPr>
        <w:tblW w:w="932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  <w:insideH w:val="single" w:color="C0C0C0" w:sz="2" w:space="0"/>
          <w:insideV w:val="single" w:color="C0C0C0" w:sz="2" w:space="0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235"/>
      </w:tblGrid>
      <w:tr xmlns:wp14="http://schemas.microsoft.com/office/word/2010/wordml" w:rsidR="00E579DD" w14:paraId="657AE844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bookmarkEnd w:id="4"/>
          <w:bookmarkEnd w:id="5"/>
          <w:p w:rsidR="00E579DD" w:rsidRDefault="00E579DD" w14:paraId="750BC342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ID do Caso de Uso:</w:t>
            </w:r>
          </w:p>
        </w:tc>
        <w:tc>
          <w:tcPr>
            <w:tcW w:w="6235" w:type="dxa"/>
          </w:tcPr>
          <w:p w:rsidR="00E579DD" w:rsidRDefault="00261410" w14:paraId="5E568308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UC</w:t>
            </w:r>
            <w:r w:rsidR="00E579DD">
              <w:rPr>
                <w:i/>
                <w:iCs/>
                <w:lang w:val="pt-BR"/>
              </w:rPr>
              <w:t>01</w:t>
            </w:r>
          </w:p>
        </w:tc>
      </w:tr>
      <w:tr xmlns:wp14="http://schemas.microsoft.com/office/word/2010/wordml" w:rsidR="00E579DD" w14:paraId="5EC3756C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E579DD" w14:paraId="75929E20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Nome do Caso de Uso:</w:t>
            </w:r>
          </w:p>
        </w:tc>
        <w:tc>
          <w:tcPr>
            <w:tcW w:w="6235" w:type="dxa"/>
          </w:tcPr>
          <w:p w:rsidR="00E579DD" w:rsidRDefault="00091B03" w14:paraId="11C13262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Gerenciar</w:t>
            </w:r>
            <w:r w:rsidR="00211FE3">
              <w:rPr>
                <w:i/>
                <w:iCs/>
                <w:lang w:val="pt-BR"/>
              </w:rPr>
              <w:t xml:space="preserve"> Questão</w:t>
            </w:r>
          </w:p>
        </w:tc>
      </w:tr>
      <w:tr xmlns:wp14="http://schemas.microsoft.com/office/word/2010/wordml" w:rsidR="00E579DD" w14:paraId="0243F8A0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E579DD" w14:paraId="1627D22F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Criado por:</w:t>
            </w:r>
          </w:p>
        </w:tc>
        <w:tc>
          <w:tcPr>
            <w:tcW w:w="6235" w:type="dxa"/>
          </w:tcPr>
          <w:p w:rsidR="00E579DD" w:rsidRDefault="00E579DD" w14:paraId="3CF2D8B6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E579DD" w14:paraId="503545DF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E579DD" w14:paraId="4CBA3E57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de Criação:</w:t>
            </w:r>
          </w:p>
        </w:tc>
        <w:tc>
          <w:tcPr>
            <w:tcW w:w="6235" w:type="dxa"/>
          </w:tcPr>
          <w:p w:rsidR="00E579DD" w:rsidRDefault="00E579DD" w14:paraId="0FB78278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E579DD" w14:paraId="37B127DD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E579DD" w14:paraId="014F92F2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Última Atualização Realizada por:</w:t>
            </w:r>
          </w:p>
        </w:tc>
        <w:tc>
          <w:tcPr>
            <w:tcW w:w="6235" w:type="dxa"/>
          </w:tcPr>
          <w:p w:rsidR="00E579DD" w:rsidRDefault="00E579DD" w14:paraId="1FC39945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E579DD" w14:paraId="382E5EB2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E579DD" w14:paraId="5A02D2C3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da Última Atualização:</w:t>
            </w:r>
          </w:p>
        </w:tc>
        <w:tc>
          <w:tcPr>
            <w:tcW w:w="6235" w:type="dxa"/>
          </w:tcPr>
          <w:p w:rsidR="00E579DD" w:rsidRDefault="00211FE3" w14:paraId="66E89CEB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22/11</w:t>
            </w:r>
          </w:p>
        </w:tc>
      </w:tr>
      <w:tr xmlns:wp14="http://schemas.microsoft.com/office/word/2010/wordml" w:rsidR="00E579DD" w14:paraId="2A17ABED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7960B2" w14:paraId="52D2FC39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 w:rsidRPr="007960B2">
              <w:rPr>
                <w:lang w:val="pt-BR"/>
              </w:rPr>
              <w:t>Ator Primário</w:t>
            </w:r>
            <w:r w:rsidR="00E579DD"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E579DD" w:rsidRDefault="00211FE3" w14:paraId="683F6262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Professor</w:t>
            </w:r>
          </w:p>
        </w:tc>
      </w:tr>
      <w:tr xmlns:wp14="http://schemas.microsoft.com/office/word/2010/wordml" w:rsidR="00E579DD" w14:paraId="17331A05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RDefault="00005BD4" w14:paraId="4CFB8225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Sumário</w:t>
            </w:r>
            <w:r w:rsidR="00E579DD"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Pr="00B45564" w:rsidR="00E579DD" w:rsidP="00211FE3" w:rsidRDefault="00B45564" w14:paraId="1A900A66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 w:rsidRPr="00B45564">
              <w:rPr>
                <w:i/>
                <w:iCs/>
                <w:lang w:val="pt-BR"/>
              </w:rPr>
              <w:t>Este Caso de Uso permite o cadastro (inclusão</w:t>
            </w:r>
            <w:r>
              <w:rPr>
                <w:i/>
                <w:iCs/>
                <w:lang w:val="pt-BR"/>
              </w:rPr>
              <w:t>, alteração, exclusão e visualização</w:t>
            </w:r>
            <w:r w:rsidRPr="00B45564">
              <w:rPr>
                <w:i/>
                <w:iCs/>
                <w:lang w:val="pt-BR"/>
              </w:rPr>
              <w:t xml:space="preserve">) de </w:t>
            </w:r>
            <w:r w:rsidR="00211FE3">
              <w:rPr>
                <w:i/>
                <w:iCs/>
                <w:lang w:val="pt-BR"/>
              </w:rPr>
              <w:t>questões.</w:t>
            </w:r>
          </w:p>
        </w:tc>
      </w:tr>
      <w:tr xmlns:wp14="http://schemas.microsoft.com/office/word/2010/wordml" w:rsidR="00E579DD" w14:paraId="209EC105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E579DD" w:rsidP="00756951" w:rsidRDefault="00756951" w14:paraId="6EF3CD1F" wp14:textId="77777777">
            <w:pPr>
              <w:rPr>
                <w:lang w:val="pt-BR"/>
              </w:rPr>
            </w:pPr>
            <w:r>
              <w:rPr>
                <w:lang w:val="pt-BR"/>
              </w:rPr>
              <w:t>Importância</w:t>
            </w:r>
            <w:r w:rsidR="00E579DD"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E579DD" w:rsidRDefault="00BB387D" w14:paraId="14BF503B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Risco alto e prioridade alta</w:t>
            </w:r>
            <w:r w:rsidR="001D1CE2">
              <w:rPr>
                <w:color w:val="auto"/>
              </w:rPr>
              <w:t>.</w:t>
            </w:r>
          </w:p>
        </w:tc>
      </w:tr>
      <w:tr xmlns:wp14="http://schemas.microsoft.com/office/word/2010/wordml" w:rsidR="00E579DD" w14:paraId="2ADB2A4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E579DD" w:rsidRDefault="00E579DD" w14:paraId="1384054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Pré-condições:</w:t>
            </w:r>
          </w:p>
        </w:tc>
        <w:tc>
          <w:tcPr>
            <w:tcW w:w="6235" w:type="dxa"/>
          </w:tcPr>
          <w:p w:rsidR="00E579DD" w:rsidP="00211FE3" w:rsidRDefault="00E579DD" w14:paraId="1CCBA45E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>
              <w:rPr>
                <w:color w:val="auto"/>
              </w:rPr>
              <w:t xml:space="preserve">. </w:t>
            </w:r>
            <w:r w:rsidR="005C03AD">
              <w:rPr>
                <w:color w:val="auto"/>
              </w:rPr>
              <w:t xml:space="preserve">Caso o </w:t>
            </w:r>
            <w:r w:rsidR="008920EB">
              <w:rPr>
                <w:color w:val="auto"/>
              </w:rPr>
              <w:t>ator</w:t>
            </w:r>
            <w:r w:rsidR="005C03AD">
              <w:rPr>
                <w:color w:val="auto"/>
              </w:rPr>
              <w:t xml:space="preserve"> </w:t>
            </w:r>
            <w:r w:rsidR="00211FE3">
              <w:rPr>
                <w:color w:val="auto"/>
              </w:rPr>
              <w:t xml:space="preserve">esteja </w:t>
            </w:r>
            <w:proofErr w:type="spellStart"/>
            <w:r w:rsidR="00211FE3"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>.</w:t>
            </w:r>
            <w:r w:rsidR="008176EF">
              <w:rPr>
                <w:color w:val="auto"/>
              </w:rPr>
              <w:t xml:space="preserve"> Ele deverá efetuar o </w:t>
            </w:r>
            <w:proofErr w:type="spellStart"/>
            <w:r w:rsidR="008176EF">
              <w:rPr>
                <w:color w:val="auto"/>
              </w:rPr>
              <w:t>login</w:t>
            </w:r>
            <w:proofErr w:type="spellEnd"/>
            <w:r w:rsidR="006B144C">
              <w:rPr>
                <w:color w:val="auto"/>
              </w:rPr>
              <w:t xml:space="preserve"> previamente.</w:t>
            </w:r>
          </w:p>
        </w:tc>
      </w:tr>
      <w:tr xmlns:wp14="http://schemas.microsoft.com/office/word/2010/wordml" w:rsidR="00E579DD" w14:paraId="6F28546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E579DD" w:rsidRDefault="00E579DD" w14:paraId="20A4B351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Pós-condições:</w:t>
            </w:r>
          </w:p>
        </w:tc>
        <w:tc>
          <w:tcPr>
            <w:tcW w:w="6235" w:type="dxa"/>
          </w:tcPr>
          <w:p w:rsidR="00E579DD" w:rsidRDefault="00E579DD" w14:paraId="1FC61B9C" wp14:textId="77777777">
            <w:pPr>
              <w:pStyle w:val="Recuodecorpodetexto2"/>
              <w:ind w:left="0"/>
              <w:rPr>
                <w:color w:val="auto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>
                <w:rPr>
                  <w:i w:val="0"/>
                  <w:iCs/>
                  <w:color w:val="auto"/>
                </w:rPr>
                <w:t>1</w:t>
              </w:r>
              <w:r>
                <w:rPr>
                  <w:color w:val="auto"/>
                </w:rPr>
                <w:t xml:space="preserve">. </w:t>
              </w:r>
              <w:r w:rsidR="00B041E6">
                <w:rPr>
                  <w:color w:val="auto"/>
                </w:rPr>
                <w:t>A</w:t>
              </w:r>
            </w:smartTag>
            <w:r w:rsidR="007A342A">
              <w:rPr>
                <w:color w:val="auto"/>
              </w:rPr>
              <w:t xml:space="preserve"> </w:t>
            </w:r>
            <w:r w:rsidR="00B041E6">
              <w:rPr>
                <w:color w:val="auto"/>
              </w:rPr>
              <w:t>aplicação</w:t>
            </w:r>
            <w:r>
              <w:rPr>
                <w:color w:val="auto"/>
              </w:rPr>
              <w:t xml:space="preserve"> </w:t>
            </w:r>
            <w:r w:rsidR="00996D9B">
              <w:rPr>
                <w:color w:val="auto"/>
              </w:rPr>
              <w:t xml:space="preserve">deverá ter persistido as alterações feitas pelo </w:t>
            </w:r>
            <w:r w:rsidR="008920EB">
              <w:rPr>
                <w:color w:val="auto"/>
              </w:rPr>
              <w:t>ator</w:t>
            </w:r>
            <w:r w:rsidR="00996D9B">
              <w:rPr>
                <w:color w:val="auto"/>
              </w:rPr>
              <w:t xml:space="preserve"> em sua base de dados.</w:t>
            </w:r>
          </w:p>
        </w:tc>
      </w:tr>
    </w:tbl>
    <w:p xmlns:wp14="http://schemas.microsoft.com/office/word/2010/wordml" w:rsidR="00E579DD" w:rsidRDefault="00E579DD" w14:paraId="0562CB0E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E579DD" w14:paraId="5F552BC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bottom w:val="single" w:color="C0C0C0" w:sz="12" w:space="0"/>
            </w:tcBorders>
            <w:shd w:val="clear" w:color="auto" w:fill="E6E6E6"/>
            <w:vAlign w:val="center"/>
          </w:tcPr>
          <w:p w:rsidR="00E579DD" w:rsidRDefault="00E579DD" w14:paraId="12E418D7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Básico de Eventos</w:t>
            </w:r>
          </w:p>
        </w:tc>
      </w:tr>
      <w:tr xmlns:wp14="http://schemas.microsoft.com/office/word/2010/wordml" w:rsidR="00E579DD" w14:paraId="704E8B10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E579DD" w:rsidRDefault="00E579DD" w14:paraId="095D07E1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</w:tcBorders>
            <w:vAlign w:val="center"/>
          </w:tcPr>
          <w:p w:rsidR="00E579DD" w:rsidRDefault="00E579DD" w14:paraId="062D4A6B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</w:t>
            </w:r>
            <w:r w:rsidR="00B041E6">
              <w:rPr>
                <w:b/>
                <w:bCs/>
                <w:lang w:val="pt-BR"/>
              </w:rPr>
              <w:t>a</w:t>
            </w:r>
            <w:r>
              <w:rPr>
                <w:b/>
                <w:bCs/>
                <w:lang w:val="pt-BR"/>
              </w:rPr>
              <w:t xml:space="preserve"> </w:t>
            </w:r>
            <w:r w:rsidR="00B041E6">
              <w:rPr>
                <w:b/>
                <w:bCs/>
                <w:lang w:val="pt-BR"/>
              </w:rPr>
              <w:t>Aplicação</w:t>
            </w:r>
            <w:r>
              <w:rPr>
                <w:b/>
                <w:bCs/>
                <w:lang w:val="pt-BR"/>
              </w:rPr>
              <w:t>:</w:t>
            </w:r>
          </w:p>
        </w:tc>
      </w:tr>
      <w:tr xmlns:wp14="http://schemas.microsoft.com/office/word/2010/wordml" w:rsidR="00E579DD" w14:paraId="0108AAE9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E579DD" w:rsidP="00091B03" w:rsidRDefault="00E579DD" w14:paraId="1C5DD8B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BD6CCB" w:rsidR="00BD6CCB">
              <w:rPr>
                <w:lang w:val="pt-BR"/>
              </w:rPr>
              <w:t xml:space="preserve">O caso de uso é iniciado quando o </w:t>
            </w:r>
            <w:r w:rsidR="001D1CE2">
              <w:rPr>
                <w:lang w:val="pt-BR"/>
              </w:rPr>
              <w:t>ator</w:t>
            </w:r>
            <w:r w:rsidRPr="00BD6CCB" w:rsidR="00BD6CCB">
              <w:rPr>
                <w:lang w:val="pt-BR"/>
              </w:rPr>
              <w:t xml:space="preserve"> seleciona a opção </w:t>
            </w:r>
            <w:r w:rsidR="00091B03">
              <w:rPr>
                <w:lang w:val="pt-BR"/>
              </w:rPr>
              <w:t>Gerenciar</w:t>
            </w:r>
            <w:r w:rsidRPr="00BD6CCB" w:rsidR="00BD6CCB">
              <w:rPr>
                <w:lang w:val="pt-BR"/>
              </w:rPr>
              <w:t xml:space="preserve"> </w:t>
            </w:r>
            <w:r w:rsidR="00211FE3">
              <w:rPr>
                <w:lang w:val="pt-BR"/>
              </w:rPr>
              <w:t>Questão</w:t>
            </w:r>
            <w:r w:rsidR="00634093">
              <w:rPr>
                <w:lang w:val="pt-BR"/>
              </w:rPr>
              <w:t xml:space="preserve"> (AL01)</w:t>
            </w:r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E579DD" w:rsidRDefault="00E579DD" w14:paraId="34CE0A4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E579DD" w14:paraId="0590B1F3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E579DD" w:rsidRDefault="00E579DD" w14:paraId="62EBF3C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E579DD" w:rsidP="00211FE3" w:rsidRDefault="005F59EE" w14:paraId="14FA433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579DD">
              <w:rPr>
                <w:lang w:val="pt-BR"/>
              </w:rPr>
              <w:t xml:space="preserve">- </w:t>
            </w:r>
            <w:r w:rsidR="00B041E6">
              <w:rPr>
                <w:lang w:val="pt-BR"/>
              </w:rPr>
              <w:t>Aplicação</w:t>
            </w:r>
            <w:r w:rsidRPr="00A67F15" w:rsidR="00A67F15">
              <w:rPr>
                <w:lang w:val="pt-BR"/>
              </w:rPr>
              <w:t xml:space="preserve"> apresenta uma tela com os campos </w:t>
            </w:r>
            <w:r w:rsidR="00211FE3">
              <w:rPr>
                <w:lang w:val="pt-BR"/>
              </w:rPr>
              <w:t>texto da questão</w:t>
            </w:r>
            <w:r w:rsidRPr="00A67F15" w:rsidR="00A67F15">
              <w:rPr>
                <w:lang w:val="pt-BR"/>
              </w:rPr>
              <w:t xml:space="preserve">, </w:t>
            </w:r>
            <w:r w:rsidR="00211FE3">
              <w:rPr>
                <w:lang w:val="pt-BR"/>
              </w:rPr>
              <w:t>tipo de questão</w:t>
            </w:r>
            <w:r w:rsidRPr="00A67F15" w:rsidR="00A67F15">
              <w:rPr>
                <w:lang w:val="pt-BR"/>
              </w:rPr>
              <w:t xml:space="preserve">, </w:t>
            </w:r>
            <w:r w:rsidR="00211FE3">
              <w:rPr>
                <w:lang w:val="pt-BR"/>
              </w:rPr>
              <w:t>quantidade de alternativas</w:t>
            </w:r>
          </w:p>
        </w:tc>
      </w:tr>
      <w:tr xmlns:wp14="http://schemas.microsoft.com/office/word/2010/wordml" w:rsidR="00E579DD" w14:paraId="2A08FC2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E579DD" w:rsidP="00211FE3" w:rsidRDefault="005F59EE" w14:paraId="4FE63AC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E579DD">
              <w:rPr>
                <w:lang w:val="pt-BR"/>
              </w:rPr>
              <w:t xml:space="preserve">- </w:t>
            </w:r>
            <w:r w:rsidR="00A909B2">
              <w:rPr>
                <w:lang w:val="pt-BR"/>
              </w:rPr>
              <w:t xml:space="preserve">O </w:t>
            </w:r>
            <w:r w:rsidR="001D1CE2">
              <w:rPr>
                <w:lang w:val="pt-BR"/>
              </w:rPr>
              <w:t>ator</w:t>
            </w:r>
            <w:r w:rsidRPr="00A909B2" w:rsidR="00A909B2">
              <w:rPr>
                <w:lang w:val="pt-BR"/>
              </w:rPr>
              <w:t xml:space="preserve"> preenche os campos e seleciona a opção </w:t>
            </w:r>
            <w:r w:rsidR="00211FE3">
              <w:rPr>
                <w:lang w:val="pt-BR"/>
              </w:rPr>
              <w:t>adicionar alternativas</w:t>
            </w:r>
            <w:r w:rsidR="00F952D4">
              <w:rPr>
                <w:lang w:val="pt-BR"/>
              </w:rPr>
              <w:t xml:space="preserve"> 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E579DD" w:rsidRDefault="00E579DD" w14:paraId="6D98A12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807AD7" w14:paraId="4E6B734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807AD7" w:rsidP="00211FE3" w:rsidRDefault="00807AD7" w14:paraId="2946DB8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807AD7" w:rsidRDefault="00807AD7" w14:paraId="7C2E86B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4- A aplicação</w:t>
            </w:r>
            <w:r w:rsidRPr="005F59EE">
              <w:rPr>
                <w:lang w:val="pt-BR"/>
              </w:rPr>
              <w:t xml:space="preserve"> valida as informações preenchidas pelo usuário</w:t>
            </w:r>
            <w:r>
              <w:rPr>
                <w:lang w:val="pt-BR"/>
              </w:rPr>
              <w:t xml:space="preserve"> nos campos da questão</w:t>
            </w:r>
            <w:r w:rsidRPr="005F59EE">
              <w:rPr>
                <w:lang w:val="pt-BR"/>
              </w:rPr>
              <w:t xml:space="preserve"> (EX01)</w:t>
            </w:r>
            <w:r>
              <w:rPr>
                <w:lang w:val="pt-BR"/>
              </w:rPr>
              <w:t>.</w:t>
            </w:r>
          </w:p>
        </w:tc>
      </w:tr>
      <w:tr xmlns:wp14="http://schemas.microsoft.com/office/word/2010/wordml" w:rsidR="00807AD7" w14:paraId="1C363B5B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807AD7" w:rsidP="00211FE3" w:rsidRDefault="00807AD7" w14:paraId="5997CC1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807AD7" w:rsidRDefault="00807AD7" w14:paraId="26AAD36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5- A aplicação exibe as alternativas na quantidade correspondente, com os campos texto e valor (</w:t>
            </w:r>
            <w:proofErr w:type="spellStart"/>
            <w:r>
              <w:rPr>
                <w:lang w:val="pt-BR"/>
              </w:rPr>
              <w:t>true</w:t>
            </w:r>
            <w:proofErr w:type="spellEnd"/>
            <w:r>
              <w:rPr>
                <w:lang w:val="pt-BR"/>
              </w:rPr>
              <w:t xml:space="preserve"> ou false).</w:t>
            </w:r>
          </w:p>
        </w:tc>
      </w:tr>
      <w:tr xmlns:wp14="http://schemas.microsoft.com/office/word/2010/wordml" w:rsidR="00807AD7" w14:paraId="60D1EEB9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807AD7" w:rsidP="00807AD7" w:rsidRDefault="00807AD7" w14:paraId="66B3DBF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6-  O ator</w:t>
            </w:r>
            <w:r w:rsidRPr="00A909B2">
              <w:rPr>
                <w:lang w:val="pt-BR"/>
              </w:rPr>
              <w:t xml:space="preserve"> preenche os campos </w:t>
            </w:r>
            <w:r>
              <w:rPr>
                <w:lang w:val="pt-BR"/>
              </w:rPr>
              <w:t xml:space="preserve">das alternativas </w:t>
            </w:r>
            <w:r w:rsidRPr="00A909B2">
              <w:rPr>
                <w:lang w:val="pt-BR"/>
              </w:rPr>
              <w:t xml:space="preserve">e seleciona a </w:t>
            </w:r>
            <w:r>
              <w:rPr>
                <w:lang w:val="pt-BR"/>
              </w:rPr>
              <w:t>finalizar cadastro</w:t>
            </w:r>
            <w:r w:rsidR="00F952D4">
              <w:rPr>
                <w:lang w:val="pt-BR"/>
              </w:rPr>
              <w:t xml:space="preserve"> (AL02</w:t>
            </w:r>
            <w:r>
              <w:rPr>
                <w:lang w:val="pt-BR"/>
              </w:rPr>
              <w:t>).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807AD7" w:rsidRDefault="00807AD7" w14:paraId="110FFD37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E579DD" w14:paraId="33EE5D4C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E579DD" w:rsidRDefault="00E579DD" w14:paraId="6B69937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E579DD" w:rsidRDefault="00807AD7" w14:paraId="1A0DFBE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E579DD">
              <w:rPr>
                <w:lang w:val="pt-BR"/>
              </w:rPr>
              <w:t xml:space="preserve">- </w:t>
            </w:r>
            <w:r w:rsidR="00B041E6">
              <w:rPr>
                <w:lang w:val="pt-BR"/>
              </w:rPr>
              <w:t>A</w:t>
            </w:r>
            <w:r w:rsidR="005F59EE"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aplicação</w:t>
            </w:r>
            <w:r w:rsidRPr="005F59EE" w:rsidR="005F59EE">
              <w:rPr>
                <w:lang w:val="pt-BR"/>
              </w:rPr>
              <w:t xml:space="preserve"> valida as informações preenchidas pelo usuário</w:t>
            </w:r>
            <w:r>
              <w:rPr>
                <w:lang w:val="pt-BR"/>
              </w:rPr>
              <w:t xml:space="preserve"> nos campos da alternativa</w:t>
            </w:r>
            <w:r w:rsidR="00F952D4">
              <w:rPr>
                <w:lang w:val="pt-BR"/>
              </w:rPr>
              <w:t xml:space="preserve"> (EX02</w:t>
            </w:r>
            <w:r w:rsidRPr="005F59EE" w:rsidR="005F59EE">
              <w:rPr>
                <w:lang w:val="pt-BR"/>
              </w:rPr>
              <w:t>)</w:t>
            </w:r>
            <w:r w:rsidR="00E579DD">
              <w:rPr>
                <w:lang w:val="pt-BR"/>
              </w:rPr>
              <w:t>.</w:t>
            </w:r>
          </w:p>
        </w:tc>
      </w:tr>
      <w:tr xmlns:wp14="http://schemas.microsoft.com/office/word/2010/wordml" w:rsidR="00E579DD" w14:paraId="7895F805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E579DD" w:rsidRDefault="00E579DD" w14:paraId="3FE9F23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E579DD" w:rsidP="00807AD7" w:rsidRDefault="00807AD7" w14:paraId="6B42599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E579DD">
              <w:rPr>
                <w:lang w:val="pt-BR"/>
              </w:rPr>
              <w:t xml:space="preserve">- </w:t>
            </w:r>
            <w:r w:rsidR="00B041E6">
              <w:rPr>
                <w:lang w:val="pt-BR"/>
              </w:rPr>
              <w:t>A</w:t>
            </w:r>
            <w:r w:rsidR="005F59EE"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aplicação</w:t>
            </w:r>
            <w:r>
              <w:rPr>
                <w:lang w:val="pt-BR"/>
              </w:rPr>
              <w:t xml:space="preserve"> cadastra a questão </w:t>
            </w:r>
            <w:r w:rsidRPr="005F59EE" w:rsidR="005F59EE">
              <w:rPr>
                <w:lang w:val="pt-BR"/>
              </w:rPr>
              <w:t>e volta para tela inicial. Neste momento, este caso de uso é encerrado</w:t>
            </w:r>
            <w:r w:rsidR="00E579DD">
              <w:rPr>
                <w:lang w:val="pt-BR"/>
              </w:rPr>
              <w:t>.</w:t>
            </w:r>
          </w:p>
        </w:tc>
      </w:tr>
    </w:tbl>
    <w:p xmlns:wp14="http://schemas.microsoft.com/office/word/2010/wordml" w:rsidR="00E65784" w:rsidRDefault="00E65784" w14:paraId="1F72F646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E579DD" w14:paraId="2181506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E579DD" w:rsidRDefault="00E65784" w14:paraId="065F2DD0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lang w:val="pt-BR"/>
              </w:rPr>
              <w:br w:type="page"/>
            </w:r>
            <w:r w:rsidR="00634093">
              <w:rPr>
                <w:b/>
                <w:bCs/>
                <w:lang w:val="pt-BR"/>
              </w:rPr>
              <w:t>Fluxo Alternativo de Eventos AL01</w:t>
            </w:r>
          </w:p>
        </w:tc>
      </w:tr>
      <w:tr xmlns:wp14="http://schemas.microsoft.com/office/word/2010/wordml" w:rsidR="00E579DD" w14:paraId="4AF27870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E579DD" w:rsidRDefault="00E579DD" w14:paraId="296E9A7F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E579DD" w:rsidRDefault="00B041E6" w14:paraId="1A2350E3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</w:t>
            </w:r>
            <w:r w:rsidR="00E579DD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Aplicação</w:t>
            </w:r>
            <w:r w:rsidR="00E579DD">
              <w:rPr>
                <w:b/>
                <w:bCs/>
                <w:lang w:val="pt-BR"/>
              </w:rPr>
              <w:t>:</w:t>
            </w:r>
          </w:p>
        </w:tc>
      </w:tr>
      <w:tr xmlns:wp14="http://schemas.microsoft.com/office/word/2010/wordml" w:rsidR="00E579DD" w14:paraId="369BF2F9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E579DD" w:rsidRDefault="005F59EE" w14:paraId="0542554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34093">
              <w:rPr>
                <w:lang w:val="pt-BR"/>
              </w:rPr>
              <w:t>.1</w:t>
            </w:r>
            <w:r w:rsidR="00E579DD">
              <w:rPr>
                <w:lang w:val="pt-BR"/>
              </w:rPr>
              <w:t xml:space="preserve">- </w:t>
            </w:r>
            <w:r>
              <w:rPr>
                <w:lang w:val="pt-BR"/>
              </w:rPr>
              <w:t xml:space="preserve">Caso o </w:t>
            </w:r>
            <w:r w:rsidR="001D1CE2">
              <w:rPr>
                <w:lang w:val="pt-BR"/>
              </w:rPr>
              <w:t>ator</w:t>
            </w:r>
            <w:r>
              <w:rPr>
                <w:lang w:val="pt-BR"/>
              </w:rPr>
              <w:t xml:space="preserve"> esteja cadastrado, ele deverá efetuar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1D1CE2"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E579DD" w:rsidRDefault="00E579DD" w14:paraId="08CE6F9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E579DD" w14:paraId="7597A17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E579DD" w:rsidRDefault="00E579DD" w14:paraId="61CDCEA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E579DD" w:rsidRDefault="00634093" w14:paraId="7CB996C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1.2</w:t>
            </w:r>
            <w:r w:rsidR="00E579DD">
              <w:rPr>
                <w:lang w:val="pt-BR"/>
              </w:rPr>
              <w:t xml:space="preserve">- </w:t>
            </w:r>
            <w:r w:rsidR="00B041E6">
              <w:rPr>
                <w:lang w:val="pt-BR"/>
              </w:rPr>
              <w:t>A</w:t>
            </w:r>
            <w:r w:rsidR="00194A6E"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aplicação</w:t>
            </w:r>
            <w:r w:rsidRPr="00A67F15" w:rsidR="005F59EE">
              <w:rPr>
                <w:lang w:val="pt-BR"/>
              </w:rPr>
              <w:t xml:space="preserve"> apresenta uma tela com os campos </w:t>
            </w:r>
            <w:proofErr w:type="spellStart"/>
            <w:r w:rsidR="005F59EE">
              <w:rPr>
                <w:lang w:val="pt-BR"/>
              </w:rPr>
              <w:t>login</w:t>
            </w:r>
            <w:proofErr w:type="spellEnd"/>
            <w:r w:rsidR="005F59EE">
              <w:rPr>
                <w:lang w:val="pt-BR"/>
              </w:rPr>
              <w:t xml:space="preserve"> e senha.</w:t>
            </w:r>
          </w:p>
        </w:tc>
      </w:tr>
      <w:tr xmlns:wp14="http://schemas.microsoft.com/office/word/2010/wordml" w:rsidR="00E579DD" w14:paraId="2456306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E579DD" w:rsidRDefault="00634093" w14:paraId="6778E75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5F59EE">
              <w:rPr>
                <w:lang w:val="pt-BR"/>
              </w:rPr>
              <w:t>3</w:t>
            </w:r>
            <w:r w:rsidR="00E579DD">
              <w:rPr>
                <w:lang w:val="pt-BR"/>
              </w:rPr>
              <w:t xml:space="preserve">- </w:t>
            </w:r>
            <w:r w:rsidR="005F59EE">
              <w:rPr>
                <w:lang w:val="pt-BR"/>
              </w:rPr>
              <w:t xml:space="preserve">O </w:t>
            </w:r>
            <w:r w:rsidR="001D1CE2">
              <w:rPr>
                <w:lang w:val="pt-BR"/>
              </w:rPr>
              <w:t>ator</w:t>
            </w:r>
            <w:r w:rsidR="005F59EE">
              <w:rPr>
                <w:lang w:val="pt-BR"/>
              </w:rPr>
              <w:t xml:space="preserve"> preenche sua identificação e efetua o </w:t>
            </w:r>
            <w:proofErr w:type="spellStart"/>
            <w:r w:rsidR="005F59EE"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E579DD" w:rsidRDefault="00E579DD" w14:paraId="6BB9E25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E579DD" w14:paraId="303995E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E579DD" w:rsidRDefault="00E579DD" w14:paraId="23DE523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E579DD" w:rsidRDefault="00634093" w14:paraId="727E4AF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1.4</w:t>
            </w:r>
            <w:r w:rsidR="005F59EE">
              <w:rPr>
                <w:lang w:val="pt-BR"/>
              </w:rPr>
              <w:t>-</w:t>
            </w:r>
            <w:r w:rsidR="00E579DD"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</w:t>
            </w:r>
            <w:r w:rsidR="00E579DD"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aplicação</w:t>
            </w:r>
            <w:r w:rsidR="00E579DD">
              <w:rPr>
                <w:lang w:val="pt-BR"/>
              </w:rPr>
              <w:t xml:space="preserve"> </w:t>
            </w:r>
            <w:r w:rsidR="005F59EE">
              <w:rPr>
                <w:lang w:val="pt-BR"/>
              </w:rPr>
              <w:t>realiza a autenticação</w:t>
            </w:r>
            <w:r>
              <w:rPr>
                <w:lang w:val="pt-BR"/>
              </w:rPr>
              <w:t xml:space="preserve"> e executa o passo 2</w:t>
            </w:r>
            <w:r w:rsidR="005F59EE">
              <w:rPr>
                <w:lang w:val="pt-BR"/>
              </w:rPr>
              <w:t xml:space="preserve"> (EX0</w:t>
            </w:r>
            <w:r w:rsidR="00AC6131">
              <w:rPr>
                <w:lang w:val="pt-BR"/>
              </w:rPr>
              <w:t>2</w:t>
            </w:r>
            <w:r w:rsidR="005F59EE">
              <w:rPr>
                <w:lang w:val="pt-BR"/>
              </w:rPr>
              <w:t>)</w:t>
            </w:r>
            <w:r w:rsidR="001D1CE2">
              <w:rPr>
                <w:lang w:val="pt-BR"/>
              </w:rPr>
              <w:t>.</w:t>
            </w:r>
          </w:p>
        </w:tc>
      </w:tr>
    </w:tbl>
    <w:p xmlns:wp14="http://schemas.microsoft.com/office/word/2010/wordml" w:rsidR="00E579DD" w:rsidRDefault="00E579DD" w14:paraId="52E56223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634093" w14:paraId="7C56B97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634093" w:rsidP="006E2B45" w:rsidRDefault="00634093" w14:paraId="55320437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Alternativo de Eventos AL02</w:t>
            </w:r>
          </w:p>
        </w:tc>
      </w:tr>
      <w:tr xmlns:wp14="http://schemas.microsoft.com/office/word/2010/wordml" w:rsidR="00634093" w14:paraId="42AAC91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634093" w:rsidP="006E2B45" w:rsidRDefault="00634093" w14:paraId="5BB50A5A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634093" w:rsidP="006E2B45" w:rsidRDefault="00634093" w14:paraId="02F5D17D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</w:t>
            </w:r>
            <w:r w:rsidR="00B041E6">
              <w:rPr>
                <w:b/>
                <w:bCs/>
                <w:lang w:val="pt-BR"/>
              </w:rPr>
              <w:t>a</w:t>
            </w:r>
            <w:r>
              <w:rPr>
                <w:b/>
                <w:bCs/>
                <w:lang w:val="pt-BR"/>
              </w:rPr>
              <w:t xml:space="preserve"> </w:t>
            </w:r>
            <w:r w:rsidR="00B041E6">
              <w:rPr>
                <w:b/>
                <w:bCs/>
                <w:lang w:val="pt-BR"/>
              </w:rPr>
              <w:t>Aplicação</w:t>
            </w:r>
            <w:r>
              <w:rPr>
                <w:b/>
                <w:bCs/>
                <w:lang w:val="pt-BR"/>
              </w:rPr>
              <w:t>:</w:t>
            </w:r>
          </w:p>
        </w:tc>
      </w:tr>
      <w:tr xmlns:wp14="http://schemas.microsoft.com/office/word/2010/wordml" w:rsidR="00634093" w14:paraId="2FEA3F36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634093" w:rsidP="00F952D4" w:rsidRDefault="00F952D4" w14:paraId="513127F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34093">
              <w:rPr>
                <w:lang w:val="pt-BR"/>
              </w:rPr>
              <w:t xml:space="preserve">.1- Caso o </w:t>
            </w:r>
            <w:r w:rsidR="001D1CE2">
              <w:rPr>
                <w:lang w:val="pt-BR"/>
              </w:rPr>
              <w:t>ator</w:t>
            </w:r>
            <w:r w:rsidR="00634093">
              <w:rPr>
                <w:lang w:val="pt-BR"/>
              </w:rPr>
              <w:t xml:space="preserve"> </w:t>
            </w:r>
            <w:r>
              <w:rPr>
                <w:lang w:val="pt-BR"/>
              </w:rPr>
              <w:t>deseje, poderá finalizar o caso de uso ao selecionar cancelar.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634093" w:rsidP="006E2B45" w:rsidRDefault="00634093" w14:paraId="07547A0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F952D4" w14:paraId="292137B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F952D4" w:rsidP="00F952D4" w:rsidRDefault="00F952D4" w14:paraId="5043CB0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F952D4" w:rsidP="00F952D4" w:rsidRDefault="00F952D4" w14:paraId="2B8FB7A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6.2- A aplicação exibe uma tela solicitando confirmação do cancelamento.</w:t>
            </w:r>
          </w:p>
        </w:tc>
      </w:tr>
      <w:tr xmlns:wp14="http://schemas.microsoft.com/office/word/2010/wordml" w:rsidR="00F952D4" w14:paraId="00825B58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F952D4" w:rsidP="00F952D4" w:rsidRDefault="00F952D4" w14:paraId="6754469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6.3- O ator seleciona sim ou não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F952D4" w:rsidP="00F952D4" w:rsidRDefault="00F952D4" w14:paraId="0745931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F952D4" w14:paraId="10697CAB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F952D4" w:rsidP="00F952D4" w:rsidRDefault="00F952D4" w14:paraId="6537F28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F952D4" w:rsidP="00F952D4" w:rsidRDefault="00F952D4" w14:paraId="4EB23F8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6.4- Em caso positivo, volta para tela inicial e caso de uso encerra. Em ca</w:t>
            </w:r>
            <w:r w:rsidR="00AC07C2">
              <w:rPr>
                <w:lang w:val="pt-BR"/>
              </w:rPr>
              <w:t>so negativo, retornar ao passo 2</w:t>
            </w:r>
            <w:r>
              <w:rPr>
                <w:lang w:val="pt-BR"/>
              </w:rPr>
              <w:t>.</w:t>
            </w:r>
          </w:p>
        </w:tc>
      </w:tr>
    </w:tbl>
    <w:p xmlns:wp14="http://schemas.microsoft.com/office/word/2010/wordml" w:rsidR="00634093" w:rsidRDefault="00634093" w14:paraId="6DFB9E20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A114DE" w14:paraId="1C2A8E8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A114DE" w:rsidP="006E2B45" w:rsidRDefault="00A114DE" w14:paraId="60E2403B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EX01</w:t>
            </w:r>
          </w:p>
        </w:tc>
      </w:tr>
      <w:tr xmlns:wp14="http://schemas.microsoft.com/office/word/2010/wordml" w:rsidR="00A114DE" w14:paraId="56FF48B9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A114DE" w:rsidP="006E2B45" w:rsidRDefault="00AC6131" w14:paraId="18A51FF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Caso o </w:t>
            </w:r>
            <w:r w:rsidR="001D1CE2">
              <w:rPr>
                <w:lang w:val="pt-BR"/>
              </w:rPr>
              <w:t>ator</w:t>
            </w:r>
            <w:r>
              <w:rPr>
                <w:lang w:val="pt-BR"/>
              </w:rPr>
              <w:t xml:space="preserve"> não tenha informado todos os campos obrigatórios ou preenchido de maneira inadequada </w:t>
            </w:r>
            <w:r w:rsidR="00B041E6"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="00B041E6">
              <w:rPr>
                <w:lang w:val="pt-BR"/>
              </w:rPr>
              <w:t>aplicação</w:t>
            </w:r>
            <w:r>
              <w:rPr>
                <w:lang w:val="pt-BR"/>
              </w:rPr>
              <w:t xml:space="preserve"> deverá avisar e retornar ao passo 2</w:t>
            </w:r>
            <w:r w:rsidR="00A114DE">
              <w:rPr>
                <w:lang w:val="pt-BR"/>
              </w:rPr>
              <w:t>.</w:t>
            </w:r>
          </w:p>
        </w:tc>
      </w:tr>
    </w:tbl>
    <w:p xmlns:wp14="http://schemas.microsoft.com/office/word/2010/wordml" w:rsidR="00E579DD" w:rsidRDefault="00E579DD" w14:paraId="70DF9E56" wp14:textId="77777777">
      <w:pPr>
        <w:pStyle w:val="Corpodetexto"/>
        <w:rPr>
          <w:i/>
          <w:iCs/>
          <w:color w:val="0000FF"/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A114DE" w14:paraId="02E88F2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A114DE" w:rsidP="006E2B45" w:rsidRDefault="00AC6131" w14:paraId="526FC146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EX02</w:t>
            </w:r>
          </w:p>
        </w:tc>
      </w:tr>
      <w:tr xmlns:wp14="http://schemas.microsoft.com/office/word/2010/wordml" w:rsidR="00A114DE" w14:paraId="53B8DADF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A114DE" w:rsidP="006E2B45" w:rsidRDefault="00F952D4" w14:paraId="7C8C5FC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 o ator não tenha informado todos os campos obrigatórios das alternativas ou preenchido de maneira inadequada a aplicação deverá avisar e retornar ao passo 5.</w:t>
            </w:r>
          </w:p>
        </w:tc>
      </w:tr>
    </w:tbl>
    <w:p xmlns:wp14="http://schemas.microsoft.com/office/word/2010/wordml" w:rsidRPr="00F81EDA" w:rsidR="0076702E" w:rsidP="0076702E" w:rsidRDefault="0076702E" w14:paraId="7F3709DC" wp14:textId="77777777">
      <w:pPr>
        <w:pStyle w:val="Ttulo2"/>
        <w:rPr>
          <w:i/>
          <w:iCs/>
          <w:lang w:val="pt-BR"/>
        </w:rPr>
      </w:pPr>
      <w:bookmarkStart w:name="_Toc153289727" w:id="13"/>
      <w:r>
        <w:rPr>
          <w:lang w:val="pt-BR"/>
        </w:rPr>
        <w:t xml:space="preserve">Caso de Uso UC02 – </w:t>
      </w:r>
      <w:r w:rsidR="00AC07C2">
        <w:rPr>
          <w:i/>
          <w:iCs/>
          <w:lang w:val="pt-BR"/>
        </w:rPr>
        <w:t>Gerenciar</w:t>
      </w:r>
      <w:r>
        <w:rPr>
          <w:i/>
          <w:iCs/>
          <w:lang w:val="pt-BR"/>
        </w:rPr>
        <w:t xml:space="preserve"> Prova</w:t>
      </w:r>
    </w:p>
    <w:tbl>
      <w:tblPr>
        <w:tblW w:w="932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  <w:insideH w:val="single" w:color="C0C0C0" w:sz="2" w:space="0"/>
          <w:insideV w:val="single" w:color="C0C0C0" w:sz="2" w:space="0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235"/>
      </w:tblGrid>
      <w:tr xmlns:wp14="http://schemas.microsoft.com/office/word/2010/wordml" w:rsidR="0076702E" w:rsidTr="006F18F4" w14:paraId="04A3A8A3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05EBAB5A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ID do Caso de Uso:</w:t>
            </w:r>
          </w:p>
        </w:tc>
        <w:tc>
          <w:tcPr>
            <w:tcW w:w="6235" w:type="dxa"/>
          </w:tcPr>
          <w:p w:rsidR="0076702E" w:rsidP="006F18F4" w:rsidRDefault="0076702E" w14:paraId="192B1C0C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UC</w:t>
            </w:r>
            <w:r w:rsidR="000A038D">
              <w:rPr>
                <w:i/>
                <w:iCs/>
                <w:lang w:val="pt-BR"/>
              </w:rPr>
              <w:t>02</w:t>
            </w:r>
          </w:p>
        </w:tc>
      </w:tr>
      <w:tr xmlns:wp14="http://schemas.microsoft.com/office/word/2010/wordml" w:rsidR="0076702E" w:rsidTr="006F18F4" w14:paraId="6517F402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6DB03754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Nome do Caso de Uso:</w:t>
            </w:r>
          </w:p>
        </w:tc>
        <w:tc>
          <w:tcPr>
            <w:tcW w:w="6235" w:type="dxa"/>
          </w:tcPr>
          <w:p w:rsidR="0076702E" w:rsidP="0076702E" w:rsidRDefault="00AC07C2" w14:paraId="0197F096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Gerenciar</w:t>
            </w:r>
            <w:r w:rsidR="0076702E">
              <w:rPr>
                <w:i/>
                <w:iCs/>
                <w:lang w:val="pt-BR"/>
              </w:rPr>
              <w:t xml:space="preserve"> Prova</w:t>
            </w:r>
          </w:p>
        </w:tc>
      </w:tr>
      <w:tr xmlns:wp14="http://schemas.microsoft.com/office/word/2010/wordml" w:rsidR="0076702E" w:rsidTr="006F18F4" w14:paraId="674DF792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036EEA35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Criado por:</w:t>
            </w:r>
          </w:p>
        </w:tc>
        <w:tc>
          <w:tcPr>
            <w:tcW w:w="6235" w:type="dxa"/>
          </w:tcPr>
          <w:p w:rsidR="0076702E" w:rsidP="006F18F4" w:rsidRDefault="0076702E" w14:paraId="44E871BC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76702E" w:rsidTr="006F18F4" w14:paraId="33ABF975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29F7C1C6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de Criação:</w:t>
            </w:r>
          </w:p>
        </w:tc>
        <w:tc>
          <w:tcPr>
            <w:tcW w:w="6235" w:type="dxa"/>
          </w:tcPr>
          <w:p w:rsidR="0076702E" w:rsidP="006F18F4" w:rsidRDefault="0076702E" w14:paraId="144A5D23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76702E" w:rsidTr="006F18F4" w14:paraId="29174330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6111E8A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Última Atualização Realizada por:</w:t>
            </w:r>
          </w:p>
        </w:tc>
        <w:tc>
          <w:tcPr>
            <w:tcW w:w="6235" w:type="dxa"/>
          </w:tcPr>
          <w:p w:rsidR="0076702E" w:rsidP="006F18F4" w:rsidRDefault="0076702E" w14:paraId="738610EB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76702E" w:rsidTr="006F18F4" w14:paraId="08C1BCAC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1076107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da Última Atualização:</w:t>
            </w:r>
          </w:p>
        </w:tc>
        <w:tc>
          <w:tcPr>
            <w:tcW w:w="6235" w:type="dxa"/>
          </w:tcPr>
          <w:p w:rsidR="0076702E" w:rsidP="006F18F4" w:rsidRDefault="0076702E" w14:paraId="0BA59C4B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22/11</w:t>
            </w:r>
          </w:p>
        </w:tc>
      </w:tr>
      <w:tr xmlns:wp14="http://schemas.microsoft.com/office/word/2010/wordml" w:rsidR="0076702E" w:rsidTr="006F18F4" w14:paraId="4449D513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08F378CA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 w:rsidRPr="007960B2">
              <w:rPr>
                <w:lang w:val="pt-BR"/>
              </w:rPr>
              <w:t>Ator Primário</w:t>
            </w:r>
            <w:r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76702E" w:rsidP="006F18F4" w:rsidRDefault="0076702E" w14:paraId="2CAE2F72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Professor</w:t>
            </w:r>
          </w:p>
        </w:tc>
      </w:tr>
      <w:tr xmlns:wp14="http://schemas.microsoft.com/office/word/2010/wordml" w:rsidR="0076702E" w:rsidTr="006F18F4" w14:paraId="0F08EB7B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3406FA2F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Sumário:</w:t>
            </w:r>
          </w:p>
        </w:tc>
        <w:tc>
          <w:tcPr>
            <w:tcW w:w="6235" w:type="dxa"/>
          </w:tcPr>
          <w:p w:rsidRPr="00B45564" w:rsidR="0076702E" w:rsidP="00AC07C2" w:rsidRDefault="00AC07C2" w14:paraId="4359DF19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Este Caso de Uso permite gerenciar</w:t>
            </w:r>
            <w:r w:rsidRPr="00B45564" w:rsidR="0076702E">
              <w:rPr>
                <w:i/>
                <w:iCs/>
                <w:lang w:val="pt-BR"/>
              </w:rPr>
              <w:t>(inclusão</w:t>
            </w:r>
            <w:r w:rsidR="0076702E">
              <w:rPr>
                <w:i/>
                <w:iCs/>
                <w:lang w:val="pt-BR"/>
              </w:rPr>
              <w:t>, alteração, exclusão e visualização</w:t>
            </w:r>
            <w:r w:rsidRPr="00B45564" w:rsidR="0076702E">
              <w:rPr>
                <w:i/>
                <w:iCs/>
                <w:lang w:val="pt-BR"/>
              </w:rPr>
              <w:t xml:space="preserve">) de </w:t>
            </w:r>
            <w:r w:rsidR="0076702E">
              <w:rPr>
                <w:i/>
                <w:iCs/>
                <w:lang w:val="pt-BR"/>
              </w:rPr>
              <w:t>provas.</w:t>
            </w:r>
          </w:p>
        </w:tc>
      </w:tr>
      <w:tr xmlns:wp14="http://schemas.microsoft.com/office/word/2010/wordml" w:rsidR="0076702E" w:rsidTr="006F18F4" w14:paraId="62F71B3E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76702E" w:rsidP="006F18F4" w:rsidRDefault="0076702E" w14:paraId="15803840" wp14:textId="77777777">
            <w:pPr>
              <w:rPr>
                <w:lang w:val="pt-BR"/>
              </w:rPr>
            </w:pPr>
            <w:r>
              <w:rPr>
                <w:lang w:val="pt-BR"/>
              </w:rPr>
              <w:t>Importância:</w:t>
            </w:r>
          </w:p>
        </w:tc>
        <w:tc>
          <w:tcPr>
            <w:tcW w:w="6235" w:type="dxa"/>
          </w:tcPr>
          <w:p w:rsidR="0076702E" w:rsidP="006F18F4" w:rsidRDefault="0076702E" w14:paraId="24B371BF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Risco alto e prioridade alta.</w:t>
            </w:r>
          </w:p>
        </w:tc>
      </w:tr>
      <w:tr xmlns:wp14="http://schemas.microsoft.com/office/word/2010/wordml" w:rsidR="0076702E" w:rsidTr="006F18F4" w14:paraId="3E3EB39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76702E" w:rsidP="006F18F4" w:rsidRDefault="0076702E" w14:paraId="64C52DD3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Pré-condições:</w:t>
            </w:r>
          </w:p>
        </w:tc>
        <w:tc>
          <w:tcPr>
            <w:tcW w:w="6235" w:type="dxa"/>
          </w:tcPr>
          <w:p w:rsidR="0076702E" w:rsidP="006F18F4" w:rsidRDefault="0076702E" w14:paraId="6A78D3D7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>
              <w:rPr>
                <w:color w:val="auto"/>
              </w:rPr>
              <w:t xml:space="preserve">. Caso o ator não esteja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. Ele deverá efetuar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previamente.</w:t>
            </w:r>
          </w:p>
        </w:tc>
      </w:tr>
      <w:tr xmlns:wp14="http://schemas.microsoft.com/office/word/2010/wordml" w:rsidR="0076702E" w:rsidTr="006F18F4" w14:paraId="382D92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76702E" w:rsidP="006F18F4" w:rsidRDefault="0076702E" w14:paraId="6FB4749D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Pós-condições:</w:t>
            </w:r>
          </w:p>
        </w:tc>
        <w:tc>
          <w:tcPr>
            <w:tcW w:w="6235" w:type="dxa"/>
          </w:tcPr>
          <w:p w:rsidR="0076702E" w:rsidP="006F18F4" w:rsidRDefault="0076702E" w14:paraId="3E73DE33" wp14:textId="77777777">
            <w:pPr>
              <w:pStyle w:val="Recuodecorpodetexto2"/>
              <w:ind w:left="0"/>
              <w:rPr>
                <w:color w:val="auto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>
                <w:rPr>
                  <w:i w:val="0"/>
                  <w:iCs/>
                  <w:color w:val="auto"/>
                </w:rPr>
                <w:t>1</w:t>
              </w:r>
              <w:r>
                <w:rPr>
                  <w:color w:val="auto"/>
                </w:rPr>
                <w:t>. A</w:t>
              </w:r>
            </w:smartTag>
            <w:r>
              <w:rPr>
                <w:color w:val="auto"/>
              </w:rPr>
              <w:t xml:space="preserve"> aplicação deverá ter persistido as alterações feitas pelo ator em sua base de dados.</w:t>
            </w:r>
          </w:p>
        </w:tc>
      </w:tr>
    </w:tbl>
    <w:p xmlns:wp14="http://schemas.microsoft.com/office/word/2010/wordml" w:rsidR="0076702E" w:rsidP="0076702E" w:rsidRDefault="0076702E" w14:paraId="637805D2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76702E" w:rsidTr="006F18F4" w14:paraId="17477FB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bottom w:val="single" w:color="C0C0C0" w:sz="12" w:space="0"/>
            </w:tcBorders>
            <w:shd w:val="clear" w:color="auto" w:fill="E6E6E6"/>
            <w:vAlign w:val="center"/>
          </w:tcPr>
          <w:p w:rsidR="0076702E" w:rsidP="006F18F4" w:rsidRDefault="0076702E" w14:paraId="0879925D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Básico de Eventos</w:t>
            </w:r>
          </w:p>
        </w:tc>
      </w:tr>
      <w:tr xmlns:wp14="http://schemas.microsoft.com/office/word/2010/wordml" w:rsidR="0076702E" w:rsidTr="006F18F4" w14:paraId="0314E4C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76702E" w:rsidP="006F18F4" w:rsidRDefault="0076702E" w14:paraId="6882565F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</w:tcBorders>
            <w:vAlign w:val="center"/>
          </w:tcPr>
          <w:p w:rsidR="0076702E" w:rsidP="006F18F4" w:rsidRDefault="0076702E" w14:paraId="5F7704B8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76702E" w:rsidTr="006F18F4" w14:paraId="65A4431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AC07C2" w:rsidRDefault="0076702E" w14:paraId="34B22CE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BD6CCB">
              <w:rPr>
                <w:lang w:val="pt-BR"/>
              </w:rPr>
              <w:t xml:space="preserve">O caso de uso é iniciado quando o </w:t>
            </w:r>
            <w:r>
              <w:rPr>
                <w:lang w:val="pt-BR"/>
              </w:rPr>
              <w:t>ator</w:t>
            </w:r>
            <w:r w:rsidRPr="00BD6CCB">
              <w:rPr>
                <w:lang w:val="pt-BR"/>
              </w:rPr>
              <w:t xml:space="preserve"> seleciona a opção </w:t>
            </w:r>
            <w:r w:rsidR="00AC07C2">
              <w:rPr>
                <w:lang w:val="pt-BR"/>
              </w:rPr>
              <w:t>Gerenciar</w:t>
            </w:r>
            <w:r w:rsidRPr="00BD6CCB">
              <w:rPr>
                <w:lang w:val="pt-BR"/>
              </w:rPr>
              <w:t xml:space="preserve"> </w:t>
            </w:r>
            <w:r>
              <w:rPr>
                <w:lang w:val="pt-BR"/>
              </w:rPr>
              <w:t>Prova (AL01).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F18F4" w:rsidRDefault="0076702E" w14:paraId="463F29E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0867E44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3B7B4B8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76702E" w:rsidRDefault="0076702E" w14:paraId="7C1327C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2- Aplicação</w:t>
            </w:r>
            <w:r w:rsidRPr="00A67F15">
              <w:rPr>
                <w:lang w:val="pt-BR"/>
              </w:rPr>
              <w:t xml:space="preserve"> apresenta uma tela com os campos </w:t>
            </w:r>
            <w:r>
              <w:rPr>
                <w:lang w:val="pt-BR"/>
              </w:rPr>
              <w:t>título da prova</w:t>
            </w:r>
            <w:r w:rsidRPr="00A67F15">
              <w:rPr>
                <w:lang w:val="pt-BR"/>
              </w:rPr>
              <w:t xml:space="preserve">, </w:t>
            </w:r>
            <w:r>
              <w:rPr>
                <w:lang w:val="pt-BR"/>
              </w:rPr>
              <w:t>data de liberação e duração.</w:t>
            </w:r>
          </w:p>
        </w:tc>
      </w:tr>
      <w:tr xmlns:wp14="http://schemas.microsoft.com/office/word/2010/wordml" w:rsidR="0076702E" w:rsidTr="006F18F4" w14:paraId="49AB0C27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76702E" w:rsidRDefault="0076702E" w14:paraId="3D7AA03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3- O ator</w:t>
            </w:r>
            <w:r w:rsidRPr="00A909B2">
              <w:rPr>
                <w:lang w:val="pt-BR"/>
              </w:rPr>
              <w:t xml:space="preserve"> preenche os campos e seleciona a opção </w:t>
            </w:r>
            <w:r w:rsidR="00CC2779">
              <w:rPr>
                <w:lang w:val="pt-BR"/>
              </w:rPr>
              <w:t>criar prova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F18F4" w:rsidRDefault="0076702E" w14:paraId="3A0FF5F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065352D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5630AD6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F18F4" w:rsidRDefault="0076702E" w14:paraId="1F4CE0D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4- A aplicação</w:t>
            </w:r>
            <w:r w:rsidRPr="005F59EE">
              <w:rPr>
                <w:lang w:val="pt-BR"/>
              </w:rPr>
              <w:t xml:space="preserve"> valida as informações preenchidas pelo usuário</w:t>
            </w:r>
            <w:r>
              <w:rPr>
                <w:lang w:val="pt-BR"/>
              </w:rPr>
              <w:t xml:space="preserve"> nos campos da questão</w:t>
            </w:r>
            <w:r w:rsidRPr="005F59EE">
              <w:rPr>
                <w:lang w:val="pt-BR"/>
              </w:rPr>
              <w:t xml:space="preserve"> (EX01)</w:t>
            </w:r>
            <w:r>
              <w:rPr>
                <w:lang w:val="pt-BR"/>
              </w:rPr>
              <w:t>.</w:t>
            </w:r>
          </w:p>
        </w:tc>
      </w:tr>
      <w:tr xmlns:wp14="http://schemas.microsoft.com/office/word/2010/wordml" w:rsidR="0076702E" w:rsidTr="006F18F4" w14:paraId="5B663B03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6182907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75107" w:rsidRDefault="0076702E" w14:paraId="6A45147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5- A aplicação </w:t>
            </w:r>
            <w:r w:rsidR="00675107">
              <w:rPr>
                <w:lang w:val="pt-BR"/>
              </w:rPr>
              <w:t>exibe a tela de para adicionar questões, que tem o campo buscar questão, e opções para filtra-las.</w:t>
            </w:r>
          </w:p>
        </w:tc>
      </w:tr>
      <w:tr xmlns:wp14="http://schemas.microsoft.com/office/word/2010/wordml" w:rsidR="0076702E" w:rsidTr="006F18F4" w14:paraId="08B086D2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76702E" w:rsidRDefault="0076702E" w14:paraId="3E7FAB2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6-  O ator</w:t>
            </w:r>
            <w:r w:rsidRPr="00A909B2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seleciona as questões desejadas e seleciona </w:t>
            </w:r>
            <w:r w:rsidR="00CC2779">
              <w:rPr>
                <w:lang w:val="pt-BR"/>
              </w:rPr>
              <w:t>a opção adicionar questões selecionadas</w:t>
            </w:r>
            <w:r w:rsidR="000A038D">
              <w:rPr>
                <w:lang w:val="pt-BR"/>
              </w:rPr>
              <w:t xml:space="preserve"> (EX02</w:t>
            </w:r>
            <w:r w:rsidRPr="005F59EE" w:rsidR="000A038D">
              <w:rPr>
                <w:lang w:val="pt-BR"/>
              </w:rPr>
              <w:t>)</w:t>
            </w:r>
            <w:r w:rsidR="000A038D"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F18F4" w:rsidRDefault="0076702E" w14:paraId="2BA226A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6A0F5437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17AD93B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0A038D" w:rsidRDefault="0076702E" w14:paraId="476E912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7- A aplicação</w:t>
            </w:r>
            <w:r w:rsidRPr="005F59EE">
              <w:rPr>
                <w:lang w:val="pt-BR"/>
              </w:rPr>
              <w:t xml:space="preserve"> </w:t>
            </w:r>
            <w:r w:rsidR="00675107">
              <w:rPr>
                <w:lang w:val="pt-BR"/>
              </w:rPr>
              <w:t>cadastra as questões selecionadas</w:t>
            </w:r>
            <w:r>
              <w:rPr>
                <w:lang w:val="pt-BR"/>
              </w:rPr>
              <w:t xml:space="preserve"> </w:t>
            </w:r>
          </w:p>
        </w:tc>
      </w:tr>
      <w:tr xmlns:wp14="http://schemas.microsoft.com/office/word/2010/wordml" w:rsidR="00675107" w:rsidTr="006F18F4" w14:paraId="3EE0375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714C1707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8- Usuário seleciona opção finalizar</w:t>
            </w:r>
            <w:r w:rsidR="00AC07C2">
              <w:rPr>
                <w:lang w:val="pt-BR"/>
              </w:rPr>
              <w:t xml:space="preserve"> (AL02)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675107" w:rsidRDefault="00675107" w14:paraId="0DE4B5B7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6C3588B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66204FF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76702E" w:rsidP="00675107" w:rsidRDefault="000A038D" w14:paraId="5F02176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76702E">
              <w:rPr>
                <w:lang w:val="pt-BR"/>
              </w:rPr>
              <w:t xml:space="preserve">- A aplicação </w:t>
            </w:r>
            <w:r w:rsidRPr="005F59EE" w:rsidR="0076702E">
              <w:rPr>
                <w:lang w:val="pt-BR"/>
              </w:rPr>
              <w:t>volta para tela inicial. Neste momento, este caso de uso é encerrado</w:t>
            </w:r>
            <w:r w:rsidR="0076702E">
              <w:rPr>
                <w:lang w:val="pt-BR"/>
              </w:rPr>
              <w:t>.</w:t>
            </w:r>
          </w:p>
        </w:tc>
      </w:tr>
    </w:tbl>
    <w:p xmlns:wp14="http://schemas.microsoft.com/office/word/2010/wordml" w:rsidR="0076702E" w:rsidP="0076702E" w:rsidRDefault="0076702E" w14:paraId="2DBF0D7D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76702E" w:rsidTr="006F18F4" w14:paraId="6EB2B0D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76702E" w:rsidP="006F18F4" w:rsidRDefault="0076702E" w14:paraId="26FE0CBD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bCs/>
                <w:lang w:val="pt-BR"/>
              </w:rPr>
              <w:t>Fluxo Alternativo de Eventos AL01</w:t>
            </w:r>
          </w:p>
        </w:tc>
      </w:tr>
      <w:tr xmlns:wp14="http://schemas.microsoft.com/office/word/2010/wordml" w:rsidR="0076702E" w:rsidTr="006F18F4" w14:paraId="0352BF6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76702E" w:rsidP="006F18F4" w:rsidRDefault="0076702E" w14:paraId="5BF9532E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76702E" w:rsidP="006F18F4" w:rsidRDefault="0076702E" w14:paraId="7976DC92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76702E" w:rsidTr="006F18F4" w14:paraId="3F349F06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531AE42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1.1- Caso o ator esteja cadastrado, ele deverá efetuar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76702E" w:rsidP="006F18F4" w:rsidRDefault="0076702E" w14:paraId="6B62F1B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74210016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02F2C34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76702E" w:rsidP="006F18F4" w:rsidRDefault="0076702E" w14:paraId="1DFC7D0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1.2- A aplicação</w:t>
            </w:r>
            <w:r w:rsidRPr="00A67F15">
              <w:rPr>
                <w:lang w:val="pt-BR"/>
              </w:rPr>
              <w:t xml:space="preserve"> apresenta uma tela com os campos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senha.</w:t>
            </w:r>
          </w:p>
        </w:tc>
      </w:tr>
      <w:tr xmlns:wp14="http://schemas.microsoft.com/office/word/2010/wordml" w:rsidR="0076702E" w:rsidTr="006F18F4" w14:paraId="7A7C3AE7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0982596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1.3- O ator preenche sua identificação e efetua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76702E" w:rsidP="006F18F4" w:rsidRDefault="0076702E" w14:paraId="680A4E5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76702E" w:rsidTr="006F18F4" w14:paraId="1C5CFFC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76702E" w:rsidP="006F18F4" w:rsidRDefault="0076702E" w14:paraId="1921983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76702E" w:rsidP="006F18F4" w:rsidRDefault="0076702E" w14:paraId="5E44826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1.4- A aplicação realiza a autenticação e executa o passo 2 (EX02).</w:t>
            </w:r>
          </w:p>
        </w:tc>
      </w:tr>
    </w:tbl>
    <w:p xmlns:wp14="http://schemas.microsoft.com/office/word/2010/wordml" w:rsidR="0076702E" w:rsidP="0076702E" w:rsidRDefault="0076702E" w14:paraId="296FEF7D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AC07C2" w:rsidTr="005E075A" w14:paraId="2348AC6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AC07C2" w:rsidP="005E075A" w:rsidRDefault="00AC07C2" w14:paraId="547E3424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Alternativo de Eventos AL02</w:t>
            </w:r>
          </w:p>
        </w:tc>
      </w:tr>
      <w:tr xmlns:wp14="http://schemas.microsoft.com/office/word/2010/wordml" w:rsidR="00AC07C2" w:rsidTr="005E075A" w14:paraId="75252385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AC07C2" w:rsidP="005E075A" w:rsidRDefault="00AC07C2" w14:paraId="5D6AC666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AC07C2" w:rsidP="005E075A" w:rsidRDefault="00AC07C2" w14:paraId="17DB52CA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AC07C2" w:rsidTr="005E075A" w14:paraId="0C238DD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AC07C2" w:rsidP="005E075A" w:rsidRDefault="00AC07C2" w14:paraId="5DA201F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6.1- Caso o ator deseje, poderá finalizar o caso de uso ao selecionar cancelar.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AC07C2" w:rsidP="005E075A" w:rsidRDefault="00AC07C2" w14:paraId="7194DBD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AC07C2" w:rsidTr="005E075A" w14:paraId="2FA44E3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AC07C2" w:rsidP="005E075A" w:rsidRDefault="00AC07C2" w14:paraId="769D0D3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AC07C2" w:rsidP="005E075A" w:rsidRDefault="00AC07C2" w14:paraId="4FD01E8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6.2- A aplicação exibe uma tela solicitando confirmação do cancelamento.</w:t>
            </w:r>
          </w:p>
        </w:tc>
      </w:tr>
      <w:tr xmlns:wp14="http://schemas.microsoft.com/office/word/2010/wordml" w:rsidR="00AC07C2" w:rsidTr="005E075A" w14:paraId="09F7E09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AC07C2" w:rsidP="005E075A" w:rsidRDefault="00AC07C2" w14:paraId="5E67EE9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6.3- O ator seleciona sim ou não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AC07C2" w:rsidP="005E075A" w:rsidRDefault="00AC07C2" w14:paraId="54CD245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AC07C2" w:rsidTr="005E075A" w14:paraId="6553F02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AC07C2" w:rsidP="005E075A" w:rsidRDefault="00AC07C2" w14:paraId="1231BE67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AC07C2" w:rsidP="005E075A" w:rsidRDefault="00AC07C2" w14:paraId="6F5F459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6.4- Em caso positivo, volta para tela inicial e caso de uso encerra. Em caso negativo, retornar ao passo 2.</w:t>
            </w:r>
          </w:p>
        </w:tc>
      </w:tr>
    </w:tbl>
    <w:p xmlns:wp14="http://schemas.microsoft.com/office/word/2010/wordml" w:rsidR="0076702E" w:rsidP="0076702E" w:rsidRDefault="0076702E" w14:paraId="36FEB5B0" wp14:textId="77777777">
      <w:pPr>
        <w:rPr>
          <w:lang w:val="pt-BR"/>
        </w:rPr>
      </w:pPr>
    </w:p>
    <w:p xmlns:wp14="http://schemas.microsoft.com/office/word/2010/wordml" w:rsidR="00AC07C2" w:rsidP="0076702E" w:rsidRDefault="00AC07C2" w14:paraId="30D7AA69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76702E" w:rsidTr="006F18F4" w14:paraId="227CC25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76702E" w:rsidP="006F18F4" w:rsidRDefault="0076702E" w14:paraId="26430656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EX01</w:t>
            </w:r>
          </w:p>
        </w:tc>
      </w:tr>
      <w:tr xmlns:wp14="http://schemas.microsoft.com/office/word/2010/wordml" w:rsidR="0076702E" w:rsidTr="006F18F4" w14:paraId="214D41AA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76702E" w:rsidP="006F18F4" w:rsidRDefault="0076702E" w14:paraId="3F42D72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 o ator não tenha informado todos os campos obrigatórios ou preenchido de maneira inadequada a aplicação deverá avisar e retornar ao passo 2.</w:t>
            </w:r>
          </w:p>
        </w:tc>
      </w:tr>
    </w:tbl>
    <w:p xmlns:wp14="http://schemas.microsoft.com/office/word/2010/wordml" w:rsidR="0076702E" w:rsidP="0076702E" w:rsidRDefault="0076702E" w14:paraId="7196D064" wp14:textId="77777777">
      <w:pPr>
        <w:pStyle w:val="Corpodetexto"/>
        <w:rPr>
          <w:i/>
          <w:iCs/>
          <w:color w:val="0000FF"/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76702E" w:rsidTr="006F18F4" w14:paraId="6B2D2A0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76702E" w:rsidP="006F18F4" w:rsidRDefault="0076702E" w14:paraId="2635125A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EX02</w:t>
            </w:r>
          </w:p>
        </w:tc>
      </w:tr>
      <w:tr xmlns:wp14="http://schemas.microsoft.com/office/word/2010/wordml" w:rsidR="0076702E" w:rsidTr="006F18F4" w14:paraId="5CAF9CCF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76702E" w:rsidP="00675107" w:rsidRDefault="0076702E" w14:paraId="66AB648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Caso o ator não tenha </w:t>
            </w:r>
            <w:r w:rsidR="00675107">
              <w:rPr>
                <w:lang w:val="pt-BR"/>
              </w:rPr>
              <w:t>selecionado nenhuma questão,</w:t>
            </w:r>
            <w:r>
              <w:rPr>
                <w:lang w:val="pt-BR"/>
              </w:rPr>
              <w:t xml:space="preserve"> a aplicação dev</w:t>
            </w:r>
            <w:r w:rsidR="00675107">
              <w:rPr>
                <w:lang w:val="pt-BR"/>
              </w:rPr>
              <w:t xml:space="preserve">erá </w:t>
            </w:r>
            <w:r>
              <w:rPr>
                <w:lang w:val="pt-BR"/>
              </w:rPr>
              <w:t>retornar ao passo 5.</w:t>
            </w:r>
          </w:p>
        </w:tc>
      </w:tr>
    </w:tbl>
    <w:p xmlns:wp14="http://schemas.microsoft.com/office/word/2010/wordml" w:rsidRPr="00F81EDA" w:rsidR="00675107" w:rsidP="00675107" w:rsidRDefault="00675107" w14:paraId="3FB11EA4" wp14:textId="77777777">
      <w:pPr>
        <w:pStyle w:val="Ttulo2"/>
        <w:rPr>
          <w:i/>
          <w:iCs/>
          <w:lang w:val="pt-BR"/>
        </w:rPr>
      </w:pPr>
      <w:r>
        <w:rPr>
          <w:lang w:val="pt-BR"/>
        </w:rPr>
        <w:t xml:space="preserve">Caso de Uso UC03 – </w:t>
      </w:r>
      <w:r>
        <w:rPr>
          <w:i/>
          <w:iCs/>
          <w:lang w:val="pt-BR"/>
        </w:rPr>
        <w:t>Visualizar Estatísticas de prova</w:t>
      </w:r>
    </w:p>
    <w:tbl>
      <w:tblPr>
        <w:tblW w:w="932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  <w:insideH w:val="single" w:color="C0C0C0" w:sz="2" w:space="0"/>
          <w:insideV w:val="single" w:color="C0C0C0" w:sz="2" w:space="0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235"/>
      </w:tblGrid>
      <w:tr xmlns:wp14="http://schemas.microsoft.com/office/word/2010/wordml" w:rsidR="00675107" w:rsidTr="006F18F4" w14:paraId="4297A95A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0921B7A3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ID do Caso de Uso:</w:t>
            </w:r>
          </w:p>
        </w:tc>
        <w:tc>
          <w:tcPr>
            <w:tcW w:w="6235" w:type="dxa"/>
          </w:tcPr>
          <w:p w:rsidR="00675107" w:rsidP="006F18F4" w:rsidRDefault="00675107" w14:paraId="4FB84A73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UC03</w:t>
            </w:r>
          </w:p>
        </w:tc>
      </w:tr>
      <w:tr xmlns:wp14="http://schemas.microsoft.com/office/word/2010/wordml" w:rsidR="00675107" w:rsidTr="006F18F4" w14:paraId="3C6777BA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2196A086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Nome do Caso de Uso:</w:t>
            </w:r>
          </w:p>
        </w:tc>
        <w:tc>
          <w:tcPr>
            <w:tcW w:w="6235" w:type="dxa"/>
          </w:tcPr>
          <w:p w:rsidR="00675107" w:rsidP="006F18F4" w:rsidRDefault="00675107" w14:paraId="44241618" wp14:textId="77777777">
            <w:pPr>
              <w:tabs>
                <w:tab w:val="left" w:pos="2127"/>
              </w:tabs>
              <w:rPr>
                <w:lang w:val="pt-BR"/>
              </w:rPr>
            </w:pPr>
            <w:r w:rsidRPr="00675107">
              <w:rPr>
                <w:i/>
                <w:iCs/>
                <w:lang w:val="pt-BR"/>
              </w:rPr>
              <w:t>Visualizar Estatísticas de prova</w:t>
            </w:r>
          </w:p>
        </w:tc>
      </w:tr>
      <w:tr xmlns:wp14="http://schemas.microsoft.com/office/word/2010/wordml" w:rsidR="00675107" w:rsidTr="006F18F4" w14:paraId="0872F3D7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162F251F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Criado por:</w:t>
            </w:r>
          </w:p>
        </w:tc>
        <w:tc>
          <w:tcPr>
            <w:tcW w:w="6235" w:type="dxa"/>
          </w:tcPr>
          <w:p w:rsidR="00675107" w:rsidP="006F18F4" w:rsidRDefault="00675107" w14:paraId="34FF1C98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675107" w:rsidTr="006F18F4" w14:paraId="163BC045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7CD08384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de Criação:</w:t>
            </w:r>
          </w:p>
        </w:tc>
        <w:tc>
          <w:tcPr>
            <w:tcW w:w="6235" w:type="dxa"/>
          </w:tcPr>
          <w:p w:rsidR="00675107" w:rsidP="006F18F4" w:rsidRDefault="00675107" w14:paraId="6D072C0D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675107" w:rsidTr="006F18F4" w14:paraId="2A9C7D51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78F2AD2E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Última Atualização Realizada por:</w:t>
            </w:r>
          </w:p>
        </w:tc>
        <w:tc>
          <w:tcPr>
            <w:tcW w:w="6235" w:type="dxa"/>
          </w:tcPr>
          <w:p w:rsidR="00675107" w:rsidP="006F18F4" w:rsidRDefault="00675107" w14:paraId="48A21919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675107" w:rsidTr="006F18F4" w14:paraId="360A1098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60367783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da Última Atualização:</w:t>
            </w:r>
          </w:p>
        </w:tc>
        <w:tc>
          <w:tcPr>
            <w:tcW w:w="6235" w:type="dxa"/>
          </w:tcPr>
          <w:p w:rsidR="00675107" w:rsidP="006F18F4" w:rsidRDefault="00675107" w14:paraId="53CE5F5F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22/11</w:t>
            </w:r>
          </w:p>
        </w:tc>
      </w:tr>
      <w:tr xmlns:wp14="http://schemas.microsoft.com/office/word/2010/wordml" w:rsidR="00675107" w:rsidTr="006F18F4" w14:paraId="0E4FAF20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2B1CCFE2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 w:rsidRPr="007960B2">
              <w:rPr>
                <w:lang w:val="pt-BR"/>
              </w:rPr>
              <w:t>Ator Primário</w:t>
            </w:r>
            <w:r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675107" w:rsidP="006F18F4" w:rsidRDefault="00675107" w14:paraId="4F89CA3A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Professor</w:t>
            </w:r>
          </w:p>
        </w:tc>
      </w:tr>
      <w:tr xmlns:wp14="http://schemas.microsoft.com/office/word/2010/wordml" w:rsidR="00675107" w:rsidTr="006F18F4" w14:paraId="01FA615A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3801FF2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Sumário:</w:t>
            </w:r>
          </w:p>
        </w:tc>
        <w:tc>
          <w:tcPr>
            <w:tcW w:w="6235" w:type="dxa"/>
          </w:tcPr>
          <w:p w:rsidRPr="00B45564" w:rsidR="00675107" w:rsidP="0046565C" w:rsidRDefault="00675107" w14:paraId="0D8AC947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 w:rsidRPr="00B45564">
              <w:rPr>
                <w:i/>
                <w:iCs/>
                <w:lang w:val="pt-BR"/>
              </w:rPr>
              <w:t xml:space="preserve">Este Caso de Uso permite </w:t>
            </w:r>
            <w:r w:rsidR="0046565C">
              <w:rPr>
                <w:i/>
                <w:iCs/>
                <w:lang w:val="pt-BR"/>
              </w:rPr>
              <w:t>a Visualização das Estatísticas de uma prova</w:t>
            </w:r>
          </w:p>
        </w:tc>
      </w:tr>
      <w:tr xmlns:wp14="http://schemas.microsoft.com/office/word/2010/wordml" w:rsidR="00675107" w:rsidTr="006F18F4" w14:paraId="53F20131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675107" w:rsidP="006F18F4" w:rsidRDefault="00675107" w14:paraId="402809FF" wp14:textId="77777777">
            <w:pPr>
              <w:rPr>
                <w:lang w:val="pt-BR"/>
              </w:rPr>
            </w:pPr>
            <w:r>
              <w:rPr>
                <w:lang w:val="pt-BR"/>
              </w:rPr>
              <w:t>Importância:</w:t>
            </w:r>
          </w:p>
        </w:tc>
        <w:tc>
          <w:tcPr>
            <w:tcW w:w="6235" w:type="dxa"/>
          </w:tcPr>
          <w:p w:rsidR="00675107" w:rsidP="006F18F4" w:rsidRDefault="0046565C" w14:paraId="5C32C998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Risco médio e prioridade baixa</w:t>
            </w:r>
            <w:r w:rsidR="00675107">
              <w:rPr>
                <w:color w:val="auto"/>
              </w:rPr>
              <w:t>.</w:t>
            </w:r>
          </w:p>
        </w:tc>
      </w:tr>
      <w:tr xmlns:wp14="http://schemas.microsoft.com/office/word/2010/wordml" w:rsidR="00675107" w:rsidTr="006F18F4" w14:paraId="44D7514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675107" w:rsidP="006F18F4" w:rsidRDefault="00675107" w14:paraId="7999BAA7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Pré-condições:</w:t>
            </w:r>
          </w:p>
        </w:tc>
        <w:tc>
          <w:tcPr>
            <w:tcW w:w="6235" w:type="dxa"/>
          </w:tcPr>
          <w:p w:rsidR="00675107" w:rsidP="006F18F4" w:rsidRDefault="00675107" w14:paraId="166DEB70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>
              <w:rPr>
                <w:color w:val="auto"/>
              </w:rPr>
              <w:t xml:space="preserve">. Caso o ator esteja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. Ele deverá efetuar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previamente.</w:t>
            </w:r>
          </w:p>
        </w:tc>
      </w:tr>
      <w:tr xmlns:wp14="http://schemas.microsoft.com/office/word/2010/wordml" w:rsidR="00675107" w:rsidTr="006F18F4" w14:paraId="2125DFA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675107" w:rsidP="006F18F4" w:rsidRDefault="00675107" w14:paraId="149F64B7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Pós-condições:</w:t>
            </w:r>
          </w:p>
        </w:tc>
        <w:tc>
          <w:tcPr>
            <w:tcW w:w="6235" w:type="dxa"/>
          </w:tcPr>
          <w:p w:rsidR="00675107" w:rsidP="006F18F4" w:rsidRDefault="00675107" w14:paraId="6BD18F9B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</w:tbl>
    <w:p xmlns:wp14="http://schemas.microsoft.com/office/word/2010/wordml" w:rsidR="00675107" w:rsidP="00675107" w:rsidRDefault="00675107" w14:paraId="238601FE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675107" w:rsidTr="006F18F4" w14:paraId="39E9CA7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bottom w:val="single" w:color="C0C0C0" w:sz="12" w:space="0"/>
            </w:tcBorders>
            <w:shd w:val="clear" w:color="auto" w:fill="E6E6E6"/>
            <w:vAlign w:val="center"/>
          </w:tcPr>
          <w:p w:rsidR="00675107" w:rsidP="006F18F4" w:rsidRDefault="00675107" w14:paraId="6AD63BF0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Básico de Eventos</w:t>
            </w:r>
          </w:p>
        </w:tc>
      </w:tr>
      <w:tr xmlns:wp14="http://schemas.microsoft.com/office/word/2010/wordml" w:rsidR="00675107" w:rsidTr="006F18F4" w14:paraId="0DCD7F7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675107" w:rsidP="006F18F4" w:rsidRDefault="00675107" w14:paraId="6C334392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</w:tcBorders>
            <w:vAlign w:val="center"/>
          </w:tcPr>
          <w:p w:rsidR="00675107" w:rsidP="006F18F4" w:rsidRDefault="00675107" w14:paraId="030C9D5B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675107" w:rsidTr="006F18F4" w14:paraId="3BB955D1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46565C" w:rsidRDefault="00675107" w14:paraId="3D16BD1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BD6CCB">
              <w:rPr>
                <w:lang w:val="pt-BR"/>
              </w:rPr>
              <w:t xml:space="preserve">O caso de uso é iniciado quando o </w:t>
            </w:r>
            <w:r>
              <w:rPr>
                <w:lang w:val="pt-BR"/>
              </w:rPr>
              <w:t>ator</w:t>
            </w:r>
            <w:r w:rsidRPr="00BD6CCB">
              <w:rPr>
                <w:lang w:val="pt-BR"/>
              </w:rPr>
              <w:t xml:space="preserve"> seleciona a opção </w:t>
            </w:r>
            <w:r w:rsidR="0046565C">
              <w:rPr>
                <w:lang w:val="pt-BR"/>
              </w:rPr>
              <w:t>visualizar estatísticas de prova</w:t>
            </w:r>
            <w:r>
              <w:rPr>
                <w:lang w:val="pt-BR"/>
              </w:rPr>
              <w:t xml:space="preserve"> (AL01).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6F18F4" w:rsidRDefault="00675107" w14:paraId="0F3CABC7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675107" w:rsidTr="006F18F4" w14:paraId="2C77F01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5B08B5D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46565C" w:rsidRDefault="00675107" w14:paraId="35CFC96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2- Aplicação</w:t>
            </w:r>
            <w:r w:rsidRPr="00A67F15">
              <w:rPr>
                <w:lang w:val="pt-BR"/>
              </w:rPr>
              <w:t xml:space="preserve"> apresenta uma tela </w:t>
            </w:r>
            <w:r w:rsidR="0046565C">
              <w:rPr>
                <w:lang w:val="pt-BR"/>
              </w:rPr>
              <w:t>uma lista de provas mais recentes e um campo de texto que pode ser usado para aplicar um filtro de busca.</w:t>
            </w:r>
          </w:p>
        </w:tc>
      </w:tr>
      <w:tr xmlns:wp14="http://schemas.microsoft.com/office/word/2010/wordml" w:rsidR="00675107" w:rsidTr="006F18F4" w14:paraId="195E2CB2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46565C" w:rsidRDefault="00675107" w14:paraId="34AC5F10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3- O ator</w:t>
            </w:r>
            <w:r w:rsidRPr="00A909B2">
              <w:rPr>
                <w:lang w:val="pt-BR"/>
              </w:rPr>
              <w:t xml:space="preserve"> </w:t>
            </w:r>
            <w:r w:rsidR="0046565C">
              <w:rPr>
                <w:lang w:val="pt-BR"/>
              </w:rPr>
              <w:t>seleciona uma das provas exibidas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6F18F4" w:rsidRDefault="00675107" w14:paraId="16DEB4A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675107" w:rsidTr="006F18F4" w14:paraId="45D0FEF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0AD9C6F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46565C" w:rsidRDefault="00675107" w14:paraId="494C194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4- A aplicação</w:t>
            </w:r>
            <w:r w:rsidRPr="005F59EE">
              <w:rPr>
                <w:lang w:val="pt-BR"/>
              </w:rPr>
              <w:t xml:space="preserve"> </w:t>
            </w:r>
            <w:r w:rsidR="0046565C">
              <w:rPr>
                <w:lang w:val="pt-BR"/>
              </w:rPr>
              <w:t>exibe uma página com a quantidade de alunos que realizaram a prova, media, desvio padrão, e um gráfico de barras com notas de 0 a 10 no eixo x e quantidade de alunos que obtiveram a nota no eixo y.</w:t>
            </w:r>
          </w:p>
        </w:tc>
      </w:tr>
      <w:tr xmlns:wp14="http://schemas.microsoft.com/office/word/2010/wordml" w:rsidR="00675107" w:rsidTr="006F18F4" w14:paraId="3B3A976B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46565C" w:rsidRDefault="000A038D" w14:paraId="0391102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75107">
              <w:rPr>
                <w:lang w:val="pt-BR"/>
              </w:rPr>
              <w:t>-  O ator</w:t>
            </w:r>
            <w:r w:rsidRPr="00A909B2" w:rsidR="00675107">
              <w:rPr>
                <w:lang w:val="pt-BR"/>
              </w:rPr>
              <w:t xml:space="preserve"> </w:t>
            </w:r>
            <w:r w:rsidR="0046565C">
              <w:rPr>
                <w:lang w:val="pt-BR"/>
              </w:rPr>
              <w:t>seleciona opção voltar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6F18F4" w:rsidRDefault="00675107" w14:paraId="4B1F511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675107" w:rsidTr="006F18F4" w14:paraId="541E4CE1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65F9C3D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675107" w:rsidP="0046565C" w:rsidRDefault="000A038D" w14:paraId="7CFE216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75107">
              <w:rPr>
                <w:lang w:val="pt-BR"/>
              </w:rPr>
              <w:t>- A aplicação</w:t>
            </w:r>
            <w:r w:rsidR="0046565C">
              <w:rPr>
                <w:lang w:val="pt-BR"/>
              </w:rPr>
              <w:t xml:space="preserve"> volta para a tela inicial</w:t>
            </w:r>
            <w:r w:rsidRPr="005F59EE" w:rsidR="00675107">
              <w:rPr>
                <w:lang w:val="pt-BR"/>
              </w:rPr>
              <w:t>. Neste momento, este caso de uso é encerrado</w:t>
            </w:r>
            <w:r w:rsidR="00675107">
              <w:rPr>
                <w:lang w:val="pt-BR"/>
              </w:rPr>
              <w:t>.</w:t>
            </w:r>
          </w:p>
        </w:tc>
      </w:tr>
    </w:tbl>
    <w:p xmlns:wp14="http://schemas.microsoft.com/office/word/2010/wordml" w:rsidR="00675107" w:rsidP="00675107" w:rsidRDefault="00675107" w14:paraId="5023141B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675107" w:rsidTr="006F18F4" w14:paraId="1A2A938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675107" w:rsidP="006F18F4" w:rsidRDefault="00675107" w14:paraId="0D7F47E4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bCs/>
                <w:lang w:val="pt-BR"/>
              </w:rPr>
              <w:t>Fluxo Alternativo de Eventos AL01</w:t>
            </w:r>
          </w:p>
        </w:tc>
      </w:tr>
      <w:tr xmlns:wp14="http://schemas.microsoft.com/office/word/2010/wordml" w:rsidR="00675107" w:rsidTr="006F18F4" w14:paraId="0937DFB3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675107" w:rsidP="006F18F4" w:rsidRDefault="00675107" w14:paraId="66601051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675107" w:rsidP="006F18F4" w:rsidRDefault="00675107" w14:paraId="43A0D468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675107" w:rsidTr="006F18F4" w14:paraId="0D83829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0D8E1EC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1.1- Caso o ator esteja cadastrado, ele deverá efetuar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675107" w:rsidP="006F18F4" w:rsidRDefault="00675107" w14:paraId="1F3B140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675107" w:rsidTr="006F18F4" w14:paraId="31438A7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562C75D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675107" w:rsidP="006F18F4" w:rsidRDefault="00675107" w14:paraId="1994D65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1.2- A aplicação</w:t>
            </w:r>
            <w:r w:rsidRPr="00A67F15">
              <w:rPr>
                <w:lang w:val="pt-BR"/>
              </w:rPr>
              <w:t xml:space="preserve"> apresenta uma tela com os campos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senha.</w:t>
            </w:r>
          </w:p>
        </w:tc>
      </w:tr>
      <w:tr xmlns:wp14="http://schemas.microsoft.com/office/word/2010/wordml" w:rsidR="00675107" w:rsidTr="006F18F4" w14:paraId="3046A6D9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6B9B42C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1.3- O ator preenche sua identificação e efetua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675107" w:rsidP="006F18F4" w:rsidRDefault="00675107" w14:paraId="664355A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675107" w:rsidTr="006F18F4" w14:paraId="61C8704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675107" w:rsidP="006F18F4" w:rsidRDefault="00675107" w14:paraId="1A96511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675107" w:rsidP="0046565C" w:rsidRDefault="00675107" w14:paraId="604386C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1.4- A aplicação realiza a autenticação e executa o passo 2.</w:t>
            </w:r>
          </w:p>
        </w:tc>
      </w:tr>
    </w:tbl>
    <w:p xmlns:wp14="http://schemas.microsoft.com/office/word/2010/wordml" w:rsidRPr="00F81EDA" w:rsidR="000212C0" w:rsidP="000212C0" w:rsidRDefault="000212C0" w14:paraId="13772891" wp14:textId="77777777">
      <w:pPr>
        <w:pStyle w:val="Ttulo2"/>
        <w:rPr>
          <w:i/>
          <w:iCs/>
          <w:lang w:val="pt-BR"/>
        </w:rPr>
      </w:pPr>
      <w:r>
        <w:rPr>
          <w:lang w:val="pt-BR"/>
        </w:rPr>
        <w:t xml:space="preserve">Caso de Uso UC04 – </w:t>
      </w:r>
      <w:r>
        <w:rPr>
          <w:i/>
          <w:iCs/>
          <w:lang w:val="pt-BR"/>
        </w:rPr>
        <w:t>Realizar Prova</w:t>
      </w:r>
    </w:p>
    <w:tbl>
      <w:tblPr>
        <w:tblW w:w="932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  <w:insideH w:val="single" w:color="C0C0C0" w:sz="2" w:space="0"/>
          <w:insideV w:val="single" w:color="C0C0C0" w:sz="2" w:space="0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235"/>
      </w:tblGrid>
      <w:tr xmlns:wp14="http://schemas.microsoft.com/office/word/2010/wordml" w:rsidR="000212C0" w:rsidTr="006F18F4" w14:paraId="6EACB85C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44E79754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ID do Caso de Uso:</w:t>
            </w:r>
          </w:p>
        </w:tc>
        <w:tc>
          <w:tcPr>
            <w:tcW w:w="6235" w:type="dxa"/>
          </w:tcPr>
          <w:p w:rsidR="000212C0" w:rsidP="006F18F4" w:rsidRDefault="000212C0" w14:paraId="46C401D6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UC04</w:t>
            </w:r>
          </w:p>
        </w:tc>
      </w:tr>
      <w:tr xmlns:wp14="http://schemas.microsoft.com/office/word/2010/wordml" w:rsidR="000212C0" w:rsidTr="006F18F4" w14:paraId="7DCBD84C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74C9767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Nome do Caso de Uso:</w:t>
            </w:r>
          </w:p>
        </w:tc>
        <w:tc>
          <w:tcPr>
            <w:tcW w:w="6235" w:type="dxa"/>
          </w:tcPr>
          <w:p w:rsidR="000212C0" w:rsidP="006F18F4" w:rsidRDefault="000212C0" w14:paraId="73BC73DB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Realizar Prova</w:t>
            </w:r>
          </w:p>
        </w:tc>
      </w:tr>
      <w:tr xmlns:wp14="http://schemas.microsoft.com/office/word/2010/wordml" w:rsidR="000212C0" w:rsidTr="006F18F4" w14:paraId="41AFF15E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48C715BA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Criado por:</w:t>
            </w:r>
          </w:p>
        </w:tc>
        <w:tc>
          <w:tcPr>
            <w:tcW w:w="6235" w:type="dxa"/>
          </w:tcPr>
          <w:p w:rsidR="000212C0" w:rsidP="006F18F4" w:rsidRDefault="000212C0" w14:paraId="7DF4E37C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212C0" w:rsidTr="006F18F4" w14:paraId="2B53D699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39268F64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de Criação:</w:t>
            </w:r>
          </w:p>
        </w:tc>
        <w:tc>
          <w:tcPr>
            <w:tcW w:w="6235" w:type="dxa"/>
          </w:tcPr>
          <w:p w:rsidR="000212C0" w:rsidP="006F18F4" w:rsidRDefault="000212C0" w14:paraId="44FB30F8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212C0" w:rsidTr="006F18F4" w14:paraId="604CE3CE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1B01C63C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Última Atualização Realizada por:</w:t>
            </w:r>
          </w:p>
        </w:tc>
        <w:tc>
          <w:tcPr>
            <w:tcW w:w="6235" w:type="dxa"/>
          </w:tcPr>
          <w:p w:rsidR="000212C0" w:rsidP="006F18F4" w:rsidRDefault="000212C0" w14:paraId="1DA6542E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212C0" w:rsidTr="006F18F4" w14:paraId="6F190266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1A68344E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da Última Atualização:</w:t>
            </w:r>
          </w:p>
        </w:tc>
        <w:tc>
          <w:tcPr>
            <w:tcW w:w="6235" w:type="dxa"/>
          </w:tcPr>
          <w:p w:rsidR="000212C0" w:rsidP="006F18F4" w:rsidRDefault="000212C0" w14:paraId="278F9744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22/11</w:t>
            </w:r>
          </w:p>
        </w:tc>
      </w:tr>
      <w:tr xmlns:wp14="http://schemas.microsoft.com/office/word/2010/wordml" w:rsidR="000212C0" w:rsidTr="006F18F4" w14:paraId="0E4A99D4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1FA415A1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 w:rsidRPr="007960B2">
              <w:rPr>
                <w:lang w:val="pt-BR"/>
              </w:rPr>
              <w:t>Ator Primário</w:t>
            </w:r>
            <w:r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0212C0" w:rsidP="006F18F4" w:rsidRDefault="000212C0" w14:paraId="255FA4A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Aluno</w:t>
            </w:r>
          </w:p>
        </w:tc>
      </w:tr>
      <w:tr xmlns:wp14="http://schemas.microsoft.com/office/word/2010/wordml" w:rsidR="000212C0" w:rsidTr="006F18F4" w14:paraId="5CC732ED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0B3FF264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Sumário:</w:t>
            </w:r>
          </w:p>
        </w:tc>
        <w:tc>
          <w:tcPr>
            <w:tcW w:w="6235" w:type="dxa"/>
          </w:tcPr>
          <w:p w:rsidRPr="00B45564" w:rsidR="000212C0" w:rsidP="000212C0" w:rsidRDefault="000212C0" w14:paraId="4D4D874C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 w:rsidRPr="00B45564">
              <w:rPr>
                <w:i/>
                <w:iCs/>
                <w:lang w:val="pt-BR"/>
              </w:rPr>
              <w:t xml:space="preserve">Este Caso de Uso permite </w:t>
            </w:r>
            <w:r>
              <w:rPr>
                <w:i/>
                <w:iCs/>
                <w:lang w:val="pt-BR"/>
              </w:rPr>
              <w:t>a realização de prova</w:t>
            </w:r>
          </w:p>
        </w:tc>
      </w:tr>
      <w:tr xmlns:wp14="http://schemas.microsoft.com/office/word/2010/wordml" w:rsidR="000212C0" w:rsidTr="006F18F4" w14:paraId="60E18F93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212C0" w:rsidP="006F18F4" w:rsidRDefault="000212C0" w14:paraId="65A3D32A" wp14:textId="77777777">
            <w:pPr>
              <w:rPr>
                <w:lang w:val="pt-BR"/>
              </w:rPr>
            </w:pPr>
            <w:r>
              <w:rPr>
                <w:lang w:val="pt-BR"/>
              </w:rPr>
              <w:t>Importância:</w:t>
            </w:r>
          </w:p>
        </w:tc>
        <w:tc>
          <w:tcPr>
            <w:tcW w:w="6235" w:type="dxa"/>
          </w:tcPr>
          <w:p w:rsidR="000212C0" w:rsidP="006F18F4" w:rsidRDefault="000212C0" w14:paraId="24D40D89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Risco alto e prioridade alta.</w:t>
            </w:r>
          </w:p>
        </w:tc>
      </w:tr>
      <w:tr xmlns:wp14="http://schemas.microsoft.com/office/word/2010/wordml" w:rsidR="000212C0" w:rsidTr="006F18F4" w14:paraId="3440A76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0212C0" w:rsidP="006F18F4" w:rsidRDefault="000212C0" w14:paraId="51ECF58C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Pré-condições:</w:t>
            </w:r>
          </w:p>
        </w:tc>
        <w:tc>
          <w:tcPr>
            <w:tcW w:w="6235" w:type="dxa"/>
          </w:tcPr>
          <w:p w:rsidR="000212C0" w:rsidP="006F18F4" w:rsidRDefault="000212C0" w14:paraId="19486110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>
              <w:rPr>
                <w:color w:val="auto"/>
              </w:rPr>
              <w:t xml:space="preserve">. Caso o ator não esteja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. Ele deverá efetuar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previamente.</w:t>
            </w:r>
          </w:p>
        </w:tc>
      </w:tr>
      <w:tr xmlns:wp14="http://schemas.microsoft.com/office/word/2010/wordml" w:rsidR="000212C0" w:rsidTr="006F18F4" w14:paraId="65157EF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0212C0" w:rsidP="006F18F4" w:rsidRDefault="000212C0" w14:paraId="34479B3D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Pós-condições:</w:t>
            </w:r>
          </w:p>
        </w:tc>
        <w:tc>
          <w:tcPr>
            <w:tcW w:w="6235" w:type="dxa"/>
          </w:tcPr>
          <w:p w:rsidR="000212C0" w:rsidP="000212C0" w:rsidRDefault="000212C0" w14:paraId="2439314D" wp14:textId="77777777">
            <w:pPr>
              <w:pStyle w:val="Recuodecorpodetexto2"/>
              <w:ind w:left="0"/>
              <w:rPr>
                <w:color w:val="auto"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>
                <w:rPr>
                  <w:i w:val="0"/>
                  <w:iCs/>
                  <w:color w:val="auto"/>
                </w:rPr>
                <w:t>1</w:t>
              </w:r>
              <w:r>
                <w:rPr>
                  <w:color w:val="auto"/>
                </w:rPr>
                <w:t>. A</w:t>
              </w:r>
            </w:smartTag>
            <w:r>
              <w:rPr>
                <w:color w:val="auto"/>
              </w:rPr>
              <w:t xml:space="preserve"> aplicação deverá ter persistido a nota do aluno em sua base de dados.</w:t>
            </w:r>
          </w:p>
        </w:tc>
      </w:tr>
    </w:tbl>
    <w:p xmlns:wp14="http://schemas.microsoft.com/office/word/2010/wordml" w:rsidR="000212C0" w:rsidP="000212C0" w:rsidRDefault="000212C0" w14:paraId="3041E394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0212C0" w:rsidTr="006F18F4" w14:paraId="0E7918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bottom w:val="single" w:color="C0C0C0" w:sz="12" w:space="0"/>
            </w:tcBorders>
            <w:shd w:val="clear" w:color="auto" w:fill="E6E6E6"/>
            <w:vAlign w:val="center"/>
          </w:tcPr>
          <w:p w:rsidR="000212C0" w:rsidP="006F18F4" w:rsidRDefault="000212C0" w14:paraId="2D424C19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Básico de Eventos</w:t>
            </w:r>
          </w:p>
        </w:tc>
      </w:tr>
      <w:tr xmlns:wp14="http://schemas.microsoft.com/office/word/2010/wordml" w:rsidR="000212C0" w:rsidTr="006F18F4" w14:paraId="2DF9A4F2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0212C0" w:rsidP="006F18F4" w:rsidRDefault="000212C0" w14:paraId="586EBD7A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</w:tcBorders>
            <w:vAlign w:val="center"/>
          </w:tcPr>
          <w:p w:rsidR="000212C0" w:rsidP="006F18F4" w:rsidRDefault="000212C0" w14:paraId="73229D61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0212C0" w:rsidTr="006F18F4" w14:paraId="132480AB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0212C0" w:rsidRDefault="000212C0" w14:paraId="1F9D181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BD6CCB">
              <w:rPr>
                <w:lang w:val="pt-BR"/>
              </w:rPr>
              <w:t xml:space="preserve">O caso de uso é iniciado quando o </w:t>
            </w:r>
            <w:r>
              <w:rPr>
                <w:lang w:val="pt-BR"/>
              </w:rPr>
              <w:t>ator</w:t>
            </w:r>
            <w:r w:rsidRPr="00BD6CCB">
              <w:rPr>
                <w:lang w:val="pt-BR"/>
              </w:rPr>
              <w:t xml:space="preserve"> seleciona a opção </w:t>
            </w:r>
            <w:proofErr w:type="spellStart"/>
            <w:r>
              <w:rPr>
                <w:lang w:val="pt-BR"/>
              </w:rPr>
              <w:t>Realiar</w:t>
            </w:r>
            <w:proofErr w:type="spellEnd"/>
            <w:r w:rsidRPr="00BD6CCB">
              <w:rPr>
                <w:lang w:val="pt-BR"/>
              </w:rPr>
              <w:t xml:space="preserve"> </w:t>
            </w:r>
            <w:r>
              <w:rPr>
                <w:lang w:val="pt-BR"/>
              </w:rPr>
              <w:t>Prova (AL01).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6F18F4" w:rsidRDefault="000212C0" w14:paraId="722B00A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212C0" w:rsidTr="006F18F4" w14:paraId="19A4CD3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42C6D79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6F18F4" w:rsidRDefault="000212C0" w14:paraId="660BC05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2- Aplicação</w:t>
            </w:r>
            <w:r w:rsidRPr="00A67F15">
              <w:rPr>
                <w:lang w:val="pt-BR"/>
              </w:rPr>
              <w:t xml:space="preserve"> apresenta uma tela </w:t>
            </w:r>
            <w:r>
              <w:rPr>
                <w:lang w:val="pt-BR"/>
              </w:rPr>
              <w:t>com uma lista de provas disponíveis em ordem temporal.</w:t>
            </w:r>
          </w:p>
        </w:tc>
      </w:tr>
      <w:tr xmlns:wp14="http://schemas.microsoft.com/office/word/2010/wordml" w:rsidR="000212C0" w:rsidTr="006F18F4" w14:paraId="3E1F08D6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0212C0" w:rsidRDefault="000212C0" w14:paraId="3EFBE32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3- O ator</w:t>
            </w:r>
            <w:r w:rsidRPr="00A909B2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seleciona uma das provas apresentadas na tela. (EX01) 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6F18F4" w:rsidRDefault="000212C0" w14:paraId="6E1831B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212C0" w:rsidTr="006F18F4" w14:paraId="61E0BDA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54E11D2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0212C0" w:rsidRDefault="000A038D" w14:paraId="19A7E41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0212C0">
              <w:rPr>
                <w:lang w:val="pt-BR"/>
              </w:rPr>
              <w:t>- A aplicação exi</w:t>
            </w:r>
            <w:r w:rsidR="00CE27B8">
              <w:rPr>
                <w:lang w:val="pt-BR"/>
              </w:rPr>
              <w:t>be a tela de resolução da prova</w:t>
            </w:r>
          </w:p>
        </w:tc>
      </w:tr>
      <w:tr xmlns:wp14="http://schemas.microsoft.com/office/word/2010/wordml" w:rsidR="000212C0" w:rsidTr="006F18F4" w14:paraId="2B5705B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0A038D" w:rsidRDefault="000A038D" w14:paraId="255EE79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0212C0">
              <w:rPr>
                <w:lang w:val="pt-BR"/>
              </w:rPr>
              <w:t>-  O ator</w:t>
            </w:r>
            <w:r w:rsidRPr="00A909B2" w:rsidR="000212C0">
              <w:rPr>
                <w:lang w:val="pt-BR"/>
              </w:rPr>
              <w:t xml:space="preserve"> </w:t>
            </w:r>
            <w:r>
              <w:rPr>
                <w:lang w:val="pt-BR"/>
              </w:rPr>
              <w:t>seleciona a opção finalizar prova. (EX02)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6F18F4" w:rsidRDefault="000212C0" w14:paraId="31126E5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212C0" w:rsidTr="006F18F4" w14:paraId="2E1B0A4C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2DE403A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CE27B8" w:rsidRDefault="000A038D" w14:paraId="209FE4DF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0212C0">
              <w:rPr>
                <w:lang w:val="pt-BR"/>
              </w:rPr>
              <w:t xml:space="preserve">- </w:t>
            </w:r>
            <w:r w:rsidR="00CE27B8">
              <w:rPr>
                <w:lang w:val="pt-BR"/>
              </w:rPr>
              <w:t>A aplicação</w:t>
            </w:r>
            <w:r w:rsidRPr="005F59EE" w:rsidR="00CE27B8">
              <w:rPr>
                <w:lang w:val="pt-BR"/>
              </w:rPr>
              <w:t xml:space="preserve"> valida as informações preenchidas pelo usuário</w:t>
            </w:r>
            <w:r w:rsidR="00CE27B8">
              <w:rPr>
                <w:lang w:val="pt-BR"/>
              </w:rPr>
              <w:t xml:space="preserve"> </w:t>
            </w:r>
            <w:r w:rsidR="000212C0">
              <w:rPr>
                <w:lang w:val="pt-BR"/>
              </w:rPr>
              <w:t>(EX02</w:t>
            </w:r>
            <w:r w:rsidRPr="005F59EE" w:rsidR="000212C0">
              <w:rPr>
                <w:lang w:val="pt-BR"/>
              </w:rPr>
              <w:t>)</w:t>
            </w:r>
            <w:r w:rsidR="000212C0">
              <w:rPr>
                <w:lang w:val="pt-BR"/>
              </w:rPr>
              <w:t>.</w:t>
            </w:r>
          </w:p>
        </w:tc>
      </w:tr>
      <w:tr xmlns:wp14="http://schemas.microsoft.com/office/word/2010/wordml" w:rsidR="000212C0" w:rsidTr="006F18F4" w14:paraId="7D6848BE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62431CD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212C0" w:rsidP="006F18F4" w:rsidRDefault="000212C0" w14:paraId="14C1AC4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8- A aplicação </w:t>
            </w:r>
            <w:r w:rsidRPr="005F59EE">
              <w:rPr>
                <w:lang w:val="pt-BR"/>
              </w:rPr>
              <w:t>volta para tela inicial. Neste momento, este caso de uso é encerrado</w:t>
            </w:r>
            <w:r>
              <w:rPr>
                <w:lang w:val="pt-BR"/>
              </w:rPr>
              <w:t>.</w:t>
            </w:r>
          </w:p>
        </w:tc>
      </w:tr>
    </w:tbl>
    <w:p xmlns:wp14="http://schemas.microsoft.com/office/word/2010/wordml" w:rsidR="000212C0" w:rsidP="000212C0" w:rsidRDefault="000212C0" w14:paraId="49E398E2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0212C0" w:rsidTr="006F18F4" w14:paraId="735841E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0212C0" w:rsidP="006F18F4" w:rsidRDefault="000212C0" w14:paraId="7379048B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bCs/>
                <w:lang w:val="pt-BR"/>
              </w:rPr>
              <w:t>Fluxo Alternativo de Eventos AL01</w:t>
            </w:r>
          </w:p>
        </w:tc>
      </w:tr>
      <w:tr xmlns:wp14="http://schemas.microsoft.com/office/word/2010/wordml" w:rsidR="000212C0" w:rsidTr="006F18F4" w14:paraId="680523F3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0212C0" w:rsidP="006F18F4" w:rsidRDefault="000212C0" w14:paraId="5245FF30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0212C0" w:rsidP="006F18F4" w:rsidRDefault="000212C0" w14:paraId="17AC400A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0212C0" w:rsidTr="006F18F4" w14:paraId="197A4B12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2E44340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1.1- Caso o ator esteja cadastrado, ele deverá efetuar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212C0" w:rsidP="006F18F4" w:rsidRDefault="000212C0" w14:paraId="16287F21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212C0" w:rsidTr="006F18F4" w14:paraId="3A8C7ADF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5BE93A6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212C0" w:rsidP="006F18F4" w:rsidRDefault="000212C0" w14:paraId="3A8205A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1.2- A aplicação</w:t>
            </w:r>
            <w:r w:rsidRPr="00A67F15">
              <w:rPr>
                <w:lang w:val="pt-BR"/>
              </w:rPr>
              <w:t xml:space="preserve"> apresenta uma tela com os campos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senha.</w:t>
            </w:r>
          </w:p>
        </w:tc>
      </w:tr>
      <w:tr xmlns:wp14="http://schemas.microsoft.com/office/word/2010/wordml" w:rsidR="000212C0" w:rsidTr="006F18F4" w14:paraId="24642CC5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69D5F060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1.3- O ator preenche sua identificação e efetua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212C0" w:rsidP="006F18F4" w:rsidRDefault="000212C0" w14:paraId="384BA73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212C0" w:rsidTr="006F18F4" w14:paraId="1B735235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212C0" w:rsidP="006F18F4" w:rsidRDefault="000212C0" w14:paraId="34B3F2E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212C0" w:rsidP="006F18F4" w:rsidRDefault="000212C0" w14:paraId="046FC4A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1.4- A aplicação realiza a autenticação e executa o passo 2 (EX02).</w:t>
            </w:r>
          </w:p>
        </w:tc>
      </w:tr>
    </w:tbl>
    <w:p xmlns:wp14="http://schemas.microsoft.com/office/word/2010/wordml" w:rsidR="000212C0" w:rsidP="000212C0" w:rsidRDefault="000212C0" w14:paraId="7D34F5C7" wp14:textId="77777777">
      <w:pPr>
        <w:rPr>
          <w:lang w:val="pt-BR"/>
        </w:rPr>
      </w:pPr>
    </w:p>
    <w:p xmlns:wp14="http://schemas.microsoft.com/office/word/2010/wordml" w:rsidR="000212C0" w:rsidP="000212C0" w:rsidRDefault="000212C0" w14:paraId="0B4020A7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0212C0" w:rsidTr="006F18F4" w14:paraId="23AE7A2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0212C0" w:rsidP="006F18F4" w:rsidRDefault="000212C0" w14:paraId="49D59508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EX01</w:t>
            </w:r>
          </w:p>
        </w:tc>
      </w:tr>
      <w:tr xmlns:wp14="http://schemas.microsoft.com/office/word/2010/wordml" w:rsidR="000212C0" w:rsidTr="006F18F4" w14:paraId="240B0000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0212C0" w:rsidP="000212C0" w:rsidRDefault="000212C0" w14:paraId="34D5AD3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Se a prova selecionada não estiver dentro do prazo para resolução. A aplicação deverá avisar e retornar ao passo 2.</w:t>
            </w:r>
          </w:p>
        </w:tc>
      </w:tr>
    </w:tbl>
    <w:p xmlns:wp14="http://schemas.microsoft.com/office/word/2010/wordml" w:rsidR="000212C0" w:rsidP="000212C0" w:rsidRDefault="000212C0" w14:paraId="1D7B270A" wp14:textId="77777777">
      <w:pPr>
        <w:pStyle w:val="Corpodetexto"/>
        <w:rPr>
          <w:i/>
          <w:iCs/>
          <w:color w:val="0000FF"/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xmlns:wp14="http://schemas.microsoft.com/office/word/2010/wordml" w:rsidR="000212C0" w:rsidTr="006F18F4" w14:paraId="4D41C1A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0212C0" w:rsidP="006F18F4" w:rsidRDefault="000212C0" w14:paraId="04A76206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Exceção EX02</w:t>
            </w:r>
          </w:p>
        </w:tc>
      </w:tr>
      <w:tr xmlns:wp14="http://schemas.microsoft.com/office/word/2010/wordml" w:rsidR="000212C0" w:rsidTr="006F18F4" w14:paraId="37EB759D" wp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12" w:space="0"/>
            </w:tcBorders>
          </w:tcPr>
          <w:p w:rsidR="000212C0" w:rsidP="000A038D" w:rsidRDefault="000212C0" w14:paraId="4790DE2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Caso o ator não tenha </w:t>
            </w:r>
            <w:r w:rsidR="000A038D">
              <w:rPr>
                <w:lang w:val="pt-BR"/>
              </w:rPr>
              <w:t>deixado de responder alguma</w:t>
            </w:r>
            <w:r>
              <w:rPr>
                <w:lang w:val="pt-BR"/>
              </w:rPr>
              <w:t xml:space="preserve"> questão, </w:t>
            </w:r>
            <w:r w:rsidR="000A038D">
              <w:rPr>
                <w:lang w:val="pt-BR"/>
              </w:rPr>
              <w:t>A aplicação deverá avisar e</w:t>
            </w:r>
            <w:r>
              <w:rPr>
                <w:lang w:val="pt-BR"/>
              </w:rPr>
              <w:t xml:space="preserve"> </w:t>
            </w:r>
            <w:r w:rsidR="000A038D">
              <w:rPr>
                <w:lang w:val="pt-BR"/>
              </w:rPr>
              <w:t>retornar ao passo 4</w:t>
            </w:r>
            <w:r>
              <w:rPr>
                <w:lang w:val="pt-BR"/>
              </w:rPr>
              <w:t>.</w:t>
            </w:r>
          </w:p>
        </w:tc>
      </w:tr>
    </w:tbl>
    <w:p xmlns:wp14="http://schemas.microsoft.com/office/word/2010/wordml" w:rsidRPr="00F81EDA" w:rsidR="000A038D" w:rsidP="000A038D" w:rsidRDefault="000A038D" w14:paraId="31369F7A" wp14:textId="77777777">
      <w:pPr>
        <w:pStyle w:val="Ttulo2"/>
        <w:rPr>
          <w:i/>
          <w:iCs/>
          <w:lang w:val="pt-BR"/>
        </w:rPr>
      </w:pPr>
      <w:bookmarkStart w:name="_Toc153289736" w:id="14"/>
      <w:bookmarkEnd w:id="13"/>
      <w:r>
        <w:rPr>
          <w:lang w:val="pt-BR"/>
        </w:rPr>
        <w:t xml:space="preserve">Caso de Uso UC03 – </w:t>
      </w:r>
      <w:r>
        <w:rPr>
          <w:i/>
          <w:iCs/>
          <w:lang w:val="pt-BR"/>
        </w:rPr>
        <w:t>Visuali</w:t>
      </w:r>
      <w:r w:rsidR="00CD58ED">
        <w:rPr>
          <w:i/>
          <w:iCs/>
          <w:lang w:val="pt-BR"/>
        </w:rPr>
        <w:t>zar nota</w:t>
      </w:r>
      <w:r>
        <w:rPr>
          <w:i/>
          <w:iCs/>
          <w:lang w:val="pt-BR"/>
        </w:rPr>
        <w:t xml:space="preserve"> de prova</w:t>
      </w:r>
    </w:p>
    <w:tbl>
      <w:tblPr>
        <w:tblW w:w="932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  <w:insideH w:val="single" w:color="C0C0C0" w:sz="2" w:space="0"/>
          <w:insideV w:val="single" w:color="C0C0C0" w:sz="2" w:space="0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235"/>
      </w:tblGrid>
      <w:tr xmlns:wp14="http://schemas.microsoft.com/office/word/2010/wordml" w:rsidR="000A038D" w:rsidTr="006F18F4" w14:paraId="62C1653D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6B562D53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ID do Caso de Uso:</w:t>
            </w:r>
          </w:p>
        </w:tc>
        <w:tc>
          <w:tcPr>
            <w:tcW w:w="6235" w:type="dxa"/>
          </w:tcPr>
          <w:p w:rsidR="000A038D" w:rsidP="006F18F4" w:rsidRDefault="000A038D" w14:paraId="35849213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UC0</w:t>
            </w:r>
            <w:r w:rsidR="002943FE">
              <w:rPr>
                <w:i/>
                <w:iCs/>
                <w:lang w:val="pt-BR"/>
              </w:rPr>
              <w:t>5</w:t>
            </w:r>
          </w:p>
        </w:tc>
      </w:tr>
      <w:tr xmlns:wp14="http://schemas.microsoft.com/office/word/2010/wordml" w:rsidR="000A038D" w:rsidTr="006F18F4" w14:paraId="165175CA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79FD726F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Nome do Caso de Uso:</w:t>
            </w:r>
          </w:p>
        </w:tc>
        <w:tc>
          <w:tcPr>
            <w:tcW w:w="6235" w:type="dxa"/>
          </w:tcPr>
          <w:p w:rsidR="000A038D" w:rsidP="000A038D" w:rsidRDefault="000A038D" w14:paraId="51501F8D" wp14:textId="77777777">
            <w:pPr>
              <w:tabs>
                <w:tab w:val="left" w:pos="2127"/>
              </w:tabs>
              <w:rPr>
                <w:lang w:val="pt-BR"/>
              </w:rPr>
            </w:pPr>
            <w:r w:rsidRPr="00675107">
              <w:rPr>
                <w:i/>
                <w:iCs/>
                <w:lang w:val="pt-BR"/>
              </w:rPr>
              <w:t xml:space="preserve">Visualizar </w:t>
            </w:r>
            <w:r w:rsidR="00CD58ED">
              <w:rPr>
                <w:i/>
                <w:iCs/>
                <w:lang w:val="pt-BR"/>
              </w:rPr>
              <w:t>nota</w:t>
            </w:r>
            <w:r w:rsidRPr="00675107">
              <w:rPr>
                <w:i/>
                <w:iCs/>
                <w:lang w:val="pt-BR"/>
              </w:rPr>
              <w:t xml:space="preserve"> de prova</w:t>
            </w:r>
          </w:p>
        </w:tc>
      </w:tr>
      <w:tr xmlns:wp14="http://schemas.microsoft.com/office/word/2010/wordml" w:rsidR="000A038D" w:rsidTr="006F18F4" w14:paraId="4565184C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14AA94D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Criado por:</w:t>
            </w:r>
          </w:p>
        </w:tc>
        <w:tc>
          <w:tcPr>
            <w:tcW w:w="6235" w:type="dxa"/>
          </w:tcPr>
          <w:p w:rsidR="000A038D" w:rsidP="006F18F4" w:rsidRDefault="000A038D" w14:paraId="4F904CB7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A038D" w:rsidTr="006F18F4" w14:paraId="79421087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63EF7A67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de Criação:</w:t>
            </w:r>
          </w:p>
        </w:tc>
        <w:tc>
          <w:tcPr>
            <w:tcW w:w="6235" w:type="dxa"/>
          </w:tcPr>
          <w:p w:rsidR="000A038D" w:rsidP="006F18F4" w:rsidRDefault="000A038D" w14:paraId="06971CD3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A038D" w:rsidTr="006F18F4" w14:paraId="35389D54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14642361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Última Atualização Realizada por:</w:t>
            </w:r>
          </w:p>
        </w:tc>
        <w:tc>
          <w:tcPr>
            <w:tcW w:w="6235" w:type="dxa"/>
          </w:tcPr>
          <w:p w:rsidR="000A038D" w:rsidP="006F18F4" w:rsidRDefault="000A038D" w14:paraId="2A1F701D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  <w:tr xmlns:wp14="http://schemas.microsoft.com/office/word/2010/wordml" w:rsidR="000A038D" w:rsidTr="006F18F4" w14:paraId="49226091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673B2C9E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Data da Última Atualização:</w:t>
            </w:r>
          </w:p>
        </w:tc>
        <w:tc>
          <w:tcPr>
            <w:tcW w:w="6235" w:type="dxa"/>
          </w:tcPr>
          <w:p w:rsidR="000A038D" w:rsidP="006F18F4" w:rsidRDefault="000A038D" w14:paraId="503C6AFC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22/11</w:t>
            </w:r>
          </w:p>
        </w:tc>
      </w:tr>
      <w:tr xmlns:wp14="http://schemas.microsoft.com/office/word/2010/wordml" w:rsidR="000A038D" w:rsidTr="006F18F4" w14:paraId="77B073E5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726E0989" wp14:textId="77777777">
            <w:pPr>
              <w:pStyle w:val="Cabealho"/>
              <w:tabs>
                <w:tab w:val="clear" w:pos="4320"/>
                <w:tab w:val="clear" w:pos="8640"/>
                <w:tab w:val="left" w:pos="2127"/>
              </w:tabs>
              <w:rPr>
                <w:lang w:val="pt-BR"/>
              </w:rPr>
            </w:pPr>
            <w:r w:rsidRPr="007960B2">
              <w:rPr>
                <w:lang w:val="pt-BR"/>
              </w:rPr>
              <w:t>Ator Primário</w:t>
            </w:r>
            <w:r>
              <w:rPr>
                <w:lang w:val="pt-BR"/>
              </w:rPr>
              <w:t>:</w:t>
            </w:r>
          </w:p>
        </w:tc>
        <w:tc>
          <w:tcPr>
            <w:tcW w:w="6235" w:type="dxa"/>
          </w:tcPr>
          <w:p w:rsidR="000A038D" w:rsidP="006F18F4" w:rsidRDefault="000A038D" w14:paraId="0987AB9E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i/>
                <w:iCs/>
                <w:lang w:val="pt-BR"/>
              </w:rPr>
              <w:t>Aluno</w:t>
            </w:r>
          </w:p>
        </w:tc>
      </w:tr>
      <w:tr xmlns:wp14="http://schemas.microsoft.com/office/word/2010/wordml" w:rsidR="000A038D" w:rsidTr="006F18F4" w14:paraId="0D681877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5D9609FD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Sumário:</w:t>
            </w:r>
          </w:p>
        </w:tc>
        <w:tc>
          <w:tcPr>
            <w:tcW w:w="6235" w:type="dxa"/>
          </w:tcPr>
          <w:p w:rsidRPr="00B45564" w:rsidR="000A038D" w:rsidP="000A038D" w:rsidRDefault="000A038D" w14:paraId="35077FCB" wp14:textId="77777777">
            <w:pPr>
              <w:tabs>
                <w:tab w:val="left" w:pos="2127"/>
              </w:tabs>
              <w:rPr>
                <w:i/>
                <w:iCs/>
                <w:lang w:val="pt-BR"/>
              </w:rPr>
            </w:pPr>
            <w:r w:rsidRPr="00B45564">
              <w:rPr>
                <w:i/>
                <w:iCs/>
                <w:lang w:val="pt-BR"/>
              </w:rPr>
              <w:t xml:space="preserve">Este Caso de Uso permite </w:t>
            </w:r>
            <w:r>
              <w:rPr>
                <w:i/>
                <w:iCs/>
                <w:lang w:val="pt-BR"/>
              </w:rPr>
              <w:t>a Visualização da  nota de uma prova</w:t>
            </w:r>
          </w:p>
        </w:tc>
      </w:tr>
      <w:tr xmlns:wp14="http://schemas.microsoft.com/office/word/2010/wordml" w:rsidR="000A038D" w:rsidTr="006F18F4" w14:paraId="29F8CD43" wp14:textId="77777777">
        <w:tblPrEx>
          <w:tblCellMar>
            <w:top w:w="0" w:type="dxa"/>
            <w:bottom w:w="0" w:type="dxa"/>
          </w:tblCellMar>
        </w:tblPrEx>
        <w:tc>
          <w:tcPr>
            <w:tcW w:w="3087" w:type="dxa"/>
          </w:tcPr>
          <w:p w:rsidR="000A038D" w:rsidP="006F18F4" w:rsidRDefault="000A038D" w14:paraId="0D71C009" wp14:textId="77777777">
            <w:pPr>
              <w:rPr>
                <w:lang w:val="pt-BR"/>
              </w:rPr>
            </w:pPr>
            <w:r>
              <w:rPr>
                <w:lang w:val="pt-BR"/>
              </w:rPr>
              <w:t>Importância:</w:t>
            </w:r>
          </w:p>
        </w:tc>
        <w:tc>
          <w:tcPr>
            <w:tcW w:w="6235" w:type="dxa"/>
          </w:tcPr>
          <w:p w:rsidR="000A038D" w:rsidP="006F18F4" w:rsidRDefault="000A038D" w14:paraId="7E4F83A8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color w:val="auto"/>
              </w:rPr>
              <w:t>Risco médio e prioridade baixa.</w:t>
            </w:r>
          </w:p>
        </w:tc>
      </w:tr>
      <w:tr xmlns:wp14="http://schemas.microsoft.com/office/word/2010/wordml" w:rsidR="000A038D" w:rsidTr="006F18F4" w14:paraId="2A81CDF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0A038D" w:rsidP="006F18F4" w:rsidRDefault="000A038D" w14:paraId="29E84396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Pré-condições:</w:t>
            </w:r>
          </w:p>
        </w:tc>
        <w:tc>
          <w:tcPr>
            <w:tcW w:w="6235" w:type="dxa"/>
          </w:tcPr>
          <w:p w:rsidR="000A038D" w:rsidP="006F18F4" w:rsidRDefault="000A038D" w14:paraId="1060C254" wp14:textId="77777777">
            <w:pPr>
              <w:pStyle w:val="Recuodecorpodetexto2"/>
              <w:ind w:left="0"/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>
              <w:rPr>
                <w:color w:val="auto"/>
              </w:rPr>
              <w:t xml:space="preserve">. Caso o ator esteja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. Ele deverá efetuar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previamente.</w:t>
            </w:r>
          </w:p>
        </w:tc>
      </w:tr>
      <w:tr xmlns:wp14="http://schemas.microsoft.com/office/word/2010/wordml" w:rsidR="000A038D" w:rsidTr="006F18F4" w14:paraId="770E72B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7" w:type="dxa"/>
          </w:tcPr>
          <w:p w:rsidR="000A038D" w:rsidP="006F18F4" w:rsidRDefault="000A038D" w14:paraId="05C46549" wp14:textId="77777777">
            <w:pPr>
              <w:tabs>
                <w:tab w:val="left" w:pos="2127"/>
              </w:tabs>
              <w:rPr>
                <w:lang w:val="pt-BR"/>
              </w:rPr>
            </w:pPr>
            <w:r>
              <w:rPr>
                <w:lang w:val="pt-BR"/>
              </w:rPr>
              <w:t>Pós-condições:</w:t>
            </w:r>
          </w:p>
        </w:tc>
        <w:tc>
          <w:tcPr>
            <w:tcW w:w="6235" w:type="dxa"/>
          </w:tcPr>
          <w:p w:rsidR="000A038D" w:rsidP="006F18F4" w:rsidRDefault="000A038D" w14:paraId="03EFCA41" wp14:textId="77777777">
            <w:pPr>
              <w:pStyle w:val="Recuodecorpodetexto2"/>
              <w:ind w:left="0"/>
              <w:rPr>
                <w:color w:val="auto"/>
              </w:rPr>
            </w:pPr>
          </w:p>
        </w:tc>
      </w:tr>
    </w:tbl>
    <w:p xmlns:wp14="http://schemas.microsoft.com/office/word/2010/wordml" w:rsidR="000A038D" w:rsidP="000A038D" w:rsidRDefault="000A038D" w14:paraId="5F96A722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C0C0C0" w:sz="12" w:space="0"/>
          <w:left w:val="single" w:color="C0C0C0" w:sz="12" w:space="0"/>
          <w:bottom w:val="single" w:color="C0C0C0" w:sz="12" w:space="0"/>
          <w:right w:val="single" w:color="C0C0C0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0A038D" w:rsidTr="006F18F4" w14:paraId="1B1C2B7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bottom w:val="single" w:color="C0C0C0" w:sz="12" w:space="0"/>
            </w:tcBorders>
            <w:shd w:val="clear" w:color="auto" w:fill="E6E6E6"/>
            <w:vAlign w:val="center"/>
          </w:tcPr>
          <w:p w:rsidR="000A038D" w:rsidP="006F18F4" w:rsidRDefault="000A038D" w14:paraId="7CFEED14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Fluxo Básico de Eventos</w:t>
            </w:r>
          </w:p>
        </w:tc>
      </w:tr>
      <w:tr xmlns:wp14="http://schemas.microsoft.com/office/word/2010/wordml" w:rsidR="000A038D" w:rsidTr="006F18F4" w14:paraId="6C556F3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0A038D" w:rsidP="006F18F4" w:rsidRDefault="000A038D" w14:paraId="0BE22D00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</w:tcBorders>
            <w:vAlign w:val="center"/>
          </w:tcPr>
          <w:p w:rsidR="000A038D" w:rsidP="006F18F4" w:rsidRDefault="000A038D" w14:paraId="7955904E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0A038D" w:rsidTr="006F18F4" w14:paraId="6505CB39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0A038D" w:rsidRDefault="000A038D" w14:paraId="126BA3F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BD6CCB">
              <w:rPr>
                <w:lang w:val="pt-BR"/>
              </w:rPr>
              <w:t xml:space="preserve">O caso de uso é iniciado quando o </w:t>
            </w:r>
            <w:r>
              <w:rPr>
                <w:lang w:val="pt-BR"/>
              </w:rPr>
              <w:t>ator</w:t>
            </w:r>
            <w:r w:rsidRPr="00BD6CCB">
              <w:rPr>
                <w:lang w:val="pt-BR"/>
              </w:rPr>
              <w:t xml:space="preserve"> seleciona a opção </w:t>
            </w:r>
            <w:r>
              <w:rPr>
                <w:lang w:val="pt-BR"/>
              </w:rPr>
              <w:t>visualizar nota de prova (AL01).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6F18F4" w:rsidRDefault="000A038D" w14:paraId="5B95CD1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A038D" w:rsidTr="006F18F4" w14:paraId="609B0035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5220BBB2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0A038D" w:rsidRDefault="000A038D" w14:paraId="25EE03F5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2- Aplicação</w:t>
            </w:r>
            <w:r w:rsidRPr="00A67F15">
              <w:rPr>
                <w:lang w:val="pt-BR"/>
              </w:rPr>
              <w:t xml:space="preserve"> apresenta uma tela </w:t>
            </w:r>
            <w:r>
              <w:rPr>
                <w:lang w:val="pt-BR"/>
              </w:rPr>
              <w:t>uma lista de provas realizadas recentemente e um campo de texto que pode ser usado para aplicar um filtro de busca.</w:t>
            </w:r>
          </w:p>
        </w:tc>
      </w:tr>
      <w:tr xmlns:wp14="http://schemas.microsoft.com/office/word/2010/wordml" w:rsidR="000A038D" w:rsidTr="006F18F4" w14:paraId="35908C8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631E69C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3- O ator</w:t>
            </w:r>
            <w:r w:rsidRPr="00A909B2">
              <w:rPr>
                <w:lang w:val="pt-BR"/>
              </w:rPr>
              <w:t xml:space="preserve"> </w:t>
            </w:r>
            <w:r>
              <w:rPr>
                <w:lang w:val="pt-BR"/>
              </w:rPr>
              <w:t>seleciona uma das provas exibidas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6F18F4" w:rsidRDefault="000A038D" w14:paraId="13CB595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A038D" w:rsidTr="006F18F4" w14:paraId="2826AF8B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6D9C8D39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0A038D" w:rsidRDefault="000A038D" w14:paraId="1566A94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4- A aplicação</w:t>
            </w:r>
            <w:r w:rsidRPr="005F59EE">
              <w:rPr>
                <w:lang w:val="pt-BR"/>
              </w:rPr>
              <w:t xml:space="preserve"> </w:t>
            </w:r>
            <w:r>
              <w:rPr>
                <w:lang w:val="pt-BR"/>
              </w:rPr>
              <w:t>exibe uma página nome de aluno, título de prova, data de realização, nota, e média geral da prova.</w:t>
            </w:r>
          </w:p>
        </w:tc>
      </w:tr>
      <w:tr xmlns:wp14="http://schemas.microsoft.com/office/word/2010/wordml" w:rsidR="000A038D" w:rsidTr="006F18F4" w14:paraId="3A819387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6F43ABB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5-  O ator</w:t>
            </w:r>
            <w:r w:rsidRPr="00A909B2">
              <w:rPr>
                <w:lang w:val="pt-BR"/>
              </w:rPr>
              <w:t xml:space="preserve"> </w:t>
            </w:r>
            <w:r>
              <w:rPr>
                <w:lang w:val="pt-BR"/>
              </w:rPr>
              <w:t>seleciona opção voltar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6F18F4" w:rsidRDefault="000A038D" w14:paraId="675E05EE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A038D" w:rsidTr="006F18F4" w14:paraId="550BBCC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2FC17F8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</w:tcBorders>
          </w:tcPr>
          <w:p w:rsidR="000A038D" w:rsidP="006F18F4" w:rsidRDefault="000A038D" w14:paraId="40E13F46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6- A aplicação volta para a tela inicial</w:t>
            </w:r>
            <w:r w:rsidRPr="005F59EE">
              <w:rPr>
                <w:lang w:val="pt-BR"/>
              </w:rPr>
              <w:t>. Neste momento, este caso de uso é encerrado</w:t>
            </w:r>
            <w:r>
              <w:rPr>
                <w:lang w:val="pt-BR"/>
              </w:rPr>
              <w:t>.</w:t>
            </w:r>
          </w:p>
        </w:tc>
      </w:tr>
    </w:tbl>
    <w:p xmlns:wp14="http://schemas.microsoft.com/office/word/2010/wordml" w:rsidR="000A038D" w:rsidP="000A038D" w:rsidRDefault="000A038D" w14:paraId="0A4F7224" wp14:textId="77777777">
      <w:pPr>
        <w:rPr>
          <w:lang w:val="pt-BR"/>
        </w:rPr>
      </w:pPr>
    </w:p>
    <w:tbl>
      <w:tblPr>
        <w:tblW w:w="0" w:type="auto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xmlns:wp14="http://schemas.microsoft.com/office/word/2010/wordml" w:rsidR="000A038D" w:rsidTr="006F18F4" w14:paraId="309C735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2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E6E6E6"/>
            <w:vAlign w:val="center"/>
          </w:tcPr>
          <w:p w:rsidR="000A038D" w:rsidP="006F18F4" w:rsidRDefault="000A038D" w14:paraId="6FBA4865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bCs/>
                <w:lang w:val="pt-BR"/>
              </w:rPr>
              <w:t>Fluxo Alternativo de Eventos AL01</w:t>
            </w:r>
          </w:p>
        </w:tc>
      </w:tr>
      <w:tr xmlns:wp14="http://schemas.microsoft.com/office/word/2010/wordml" w:rsidR="000A038D" w:rsidTr="006F18F4" w14:paraId="286F9FCD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1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  <w:vAlign w:val="center"/>
          </w:tcPr>
          <w:p w:rsidR="000A038D" w:rsidP="006F18F4" w:rsidRDefault="000A038D" w14:paraId="513BC1C8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do Ator:</w:t>
            </w:r>
          </w:p>
        </w:tc>
        <w:tc>
          <w:tcPr>
            <w:tcW w:w="4678" w:type="dxa"/>
            <w:tcBorders>
              <w:top w:val="single" w:color="C0C0C0" w:sz="1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  <w:vAlign w:val="center"/>
          </w:tcPr>
          <w:p w:rsidR="000A038D" w:rsidP="006F18F4" w:rsidRDefault="000A038D" w14:paraId="3B5239D3" wp14:textId="77777777">
            <w:pPr>
              <w:pStyle w:val="Corpodetexto"/>
              <w:spacing w:before="60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Ações da Aplicação:</w:t>
            </w:r>
          </w:p>
        </w:tc>
      </w:tr>
      <w:tr xmlns:wp14="http://schemas.microsoft.com/office/word/2010/wordml" w:rsidR="000A038D" w:rsidTr="006F18F4" w14:paraId="700088C2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0012769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1.1- Caso o ator esteja cadastrado, ele deverá efetuar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A038D" w:rsidP="006F18F4" w:rsidRDefault="000A038D" w14:paraId="5AE48A43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A038D" w:rsidTr="006F18F4" w14:paraId="611A9B2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50F40DEB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A038D" w:rsidP="006F18F4" w:rsidRDefault="000A038D" w14:paraId="76E100FA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1.2- A aplicação</w:t>
            </w:r>
            <w:r w:rsidRPr="00A67F15">
              <w:rPr>
                <w:lang w:val="pt-BR"/>
              </w:rPr>
              <w:t xml:space="preserve"> apresenta uma tela com os campos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senha.</w:t>
            </w:r>
          </w:p>
        </w:tc>
      </w:tr>
      <w:tr xmlns:wp14="http://schemas.microsoft.com/office/word/2010/wordml" w:rsidR="000A038D" w:rsidTr="006F18F4" w14:paraId="56FC2C3A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6FA22B0D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1.3- O ator preenche sua identificação e efetua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A038D" w:rsidP="006F18F4" w:rsidRDefault="000A038D" w14:paraId="77A52294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xmlns:wp14="http://schemas.microsoft.com/office/word/2010/wordml" w:rsidR="000A038D" w:rsidTr="006F18F4" w14:paraId="3873B154" wp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color="C0C0C0" w:sz="2" w:space="0"/>
              <w:left w:val="single" w:color="C0C0C0" w:sz="12" w:space="0"/>
              <w:bottom w:val="single" w:color="C0C0C0" w:sz="2" w:space="0"/>
              <w:right w:val="single" w:color="C0C0C0" w:sz="2" w:space="0"/>
            </w:tcBorders>
          </w:tcPr>
          <w:p w:rsidR="000A038D" w:rsidP="006F18F4" w:rsidRDefault="000A038D" w14:paraId="007DCDA8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67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12" w:space="0"/>
            </w:tcBorders>
          </w:tcPr>
          <w:p w:rsidR="000A038D" w:rsidP="006F18F4" w:rsidRDefault="000A038D" w14:paraId="5368A1DC" wp14:textId="7777777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1.4- A aplicação realiza a autenticação e executa o passo 1.2.</w:t>
            </w:r>
          </w:p>
        </w:tc>
      </w:tr>
    </w:tbl>
    <w:p xmlns:wp14="http://schemas.microsoft.com/office/word/2010/wordml" w:rsidR="000A038D" w:rsidP="008E7AAF" w:rsidRDefault="000A038D" w14:paraId="450EA2D7" wp14:textId="77777777">
      <w:pPr>
        <w:pStyle w:val="Ttulo1"/>
        <w:rPr>
          <w:lang w:val="pt-BR"/>
        </w:rPr>
      </w:pPr>
    </w:p>
    <w:p xmlns:wp14="http://schemas.microsoft.com/office/word/2010/wordml" w:rsidR="00CA4375" w:rsidP="008E7AAF" w:rsidRDefault="00CA4375" w14:paraId="3424DE7B" wp14:textId="77777777">
      <w:pPr>
        <w:pStyle w:val="Ttulo1"/>
        <w:rPr>
          <w:lang w:val="pt-BR"/>
        </w:rPr>
      </w:pPr>
      <w:r>
        <w:rPr>
          <w:lang w:val="pt-BR"/>
        </w:rPr>
        <w:t>Especificação de Requisitos Não Funcionais</w:t>
      </w:r>
      <w:bookmarkEnd w:id="14"/>
    </w:p>
    <w:p xmlns:wp14="http://schemas.microsoft.com/office/word/2010/wordml" w:rsidR="00CE27B8" w:rsidP="00CE27B8" w:rsidRDefault="00CE27B8" w14:paraId="7C57EF63" wp14:textId="77777777">
      <w:pPr>
        <w:rPr>
          <w:lang w:val="pt-BR"/>
        </w:rPr>
      </w:pPr>
      <w:r>
        <w:rPr>
          <w:lang w:val="pt-BR"/>
        </w:rPr>
        <w:t>Navegador Web</w:t>
      </w:r>
    </w:p>
    <w:p xmlns:wp14="http://schemas.microsoft.com/office/word/2010/wordml" w:rsidR="00CE27B8" w:rsidP="6B4173A8" w:rsidRDefault="00CE27B8" w14:paraId="37F9C312" wp14:textId="24798E2F">
      <w:pPr>
        <w:rPr>
          <w:lang w:val="pt-BR"/>
        </w:rPr>
      </w:pPr>
      <w:r w:rsidRPr="6B4173A8" w:rsidR="6B4173A8">
        <w:rPr>
          <w:lang w:val="pt-BR"/>
        </w:rPr>
        <w:t xml:space="preserve">Acesso </w:t>
      </w:r>
      <w:r w:rsidRPr="6B4173A8" w:rsidR="6B4173A8">
        <w:rPr>
          <w:lang w:val="pt-BR"/>
        </w:rPr>
        <w:t>à</w:t>
      </w:r>
      <w:r w:rsidRPr="6B4173A8" w:rsidR="6B4173A8">
        <w:rPr>
          <w:lang w:val="pt-BR"/>
        </w:rPr>
        <w:t xml:space="preserve"> internet</w:t>
      </w:r>
    </w:p>
    <w:p xmlns:wp14="http://schemas.microsoft.com/office/word/2010/wordml" w:rsidRPr="00CE27B8" w:rsidR="00CE27B8" w:rsidP="00CE27B8" w:rsidRDefault="00CE27B8" w14:paraId="3DD355C9" wp14:textId="77777777">
      <w:pPr>
        <w:rPr>
          <w:lang w:val="pt-BR"/>
        </w:rPr>
      </w:pPr>
    </w:p>
    <w:p xmlns:wp14="http://schemas.microsoft.com/office/word/2010/wordml" w:rsidR="00671A5E" w:rsidRDefault="00671A5E" w14:paraId="1A81F0B1" wp14:textId="77777777">
      <w:pPr>
        <w:pStyle w:val="Corpodetexto"/>
        <w:ind w:left="0"/>
        <w:rPr>
          <w:lang w:val="pt-BR"/>
        </w:rPr>
      </w:pPr>
    </w:p>
    <w:p xmlns:wp14="http://schemas.microsoft.com/office/word/2010/wordml" w:rsidR="00671A5E" w:rsidRDefault="00671A5E" w14:paraId="717AAFBA" wp14:textId="77777777">
      <w:pPr>
        <w:pStyle w:val="Corpodetexto"/>
        <w:ind w:left="0"/>
        <w:rPr>
          <w:lang w:val="pt-BR"/>
        </w:rPr>
      </w:pPr>
    </w:p>
    <w:sectPr w:rsidR="00671A5E">
      <w:headerReference w:type="default" r:id="rId9"/>
      <w:footerReference w:type="default" r:id="rId10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B3A08" w:rsidRDefault="00AB3A08" w14:paraId="56EE48EE" wp14:textId="77777777">
      <w:r>
        <w:separator/>
      </w:r>
    </w:p>
  </w:endnote>
  <w:endnote w:type="continuationSeparator" w:id="0">
    <w:p xmlns:wp14="http://schemas.microsoft.com/office/word/2010/wordml" w:rsidR="00AB3A08" w:rsidRDefault="00AB3A08" w14:paraId="2908EB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54F9" w:rsidRDefault="005754F9" w14:paraId="27357532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B3A08" w:rsidRDefault="00AB3A08" w14:paraId="121FD38A" wp14:textId="77777777">
      <w:r>
        <w:separator/>
      </w:r>
    </w:p>
  </w:footnote>
  <w:footnote w:type="continuationSeparator" w:id="0">
    <w:p xmlns:wp14="http://schemas.microsoft.com/office/word/2010/wordml" w:rsidR="00AB3A08" w:rsidRDefault="00AB3A08" w14:paraId="1FE2DD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54F9" w:rsidRDefault="005754F9" w14:paraId="07F023C8" wp14:textId="7777777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6E75802"/>
    <w:multiLevelType w:val="hybridMultilevel"/>
    <w:tmpl w:val="F7CCED0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B85650C"/>
    <w:multiLevelType w:val="hybridMultilevel"/>
    <w:tmpl w:val="A4CCD2F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ED5B50"/>
    <w:multiLevelType w:val="multilevel"/>
    <w:tmpl w:val="1F0A2A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12F479C"/>
    <w:multiLevelType w:val="hybridMultilevel"/>
    <w:tmpl w:val="4EAC7D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55E2F9B"/>
    <w:multiLevelType w:val="hybridMultilevel"/>
    <w:tmpl w:val="E57E96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373C8D"/>
    <w:multiLevelType w:val="hybridMultilevel"/>
    <w:tmpl w:val="9D5405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4DB02EA"/>
    <w:multiLevelType w:val="hybridMultilevel"/>
    <w:tmpl w:val="9E0CB0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A2304A9"/>
    <w:multiLevelType w:val="hybridMultilevel"/>
    <w:tmpl w:val="2E54AA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4E194B43"/>
    <w:multiLevelType w:val="hybridMultilevel"/>
    <w:tmpl w:val="2446E59C"/>
    <w:lvl w:ilvl="0" w:tplc="2E8875AA">
      <w:start w:val="1"/>
      <w:numFmt w:val="decimal"/>
      <w:pStyle w:val="Tabela"/>
      <w:lvlText w:val="Nota %1"/>
      <w:lvlJc w:val="left"/>
      <w:pPr>
        <w:tabs>
          <w:tab w:val="num" w:pos="2007"/>
        </w:tabs>
        <w:ind w:left="1724" w:hanging="437"/>
      </w:pPr>
      <w:rPr>
        <w:rFonts w:hint="default"/>
      </w:rPr>
    </w:lvl>
    <w:lvl w:ilvl="1" w:tplc="2E8875AA">
      <w:start w:val="1"/>
      <w:numFmt w:val="decimal"/>
      <w:lvlText w:val="Nota %2"/>
      <w:lvlJc w:val="left"/>
      <w:pPr>
        <w:tabs>
          <w:tab w:val="num" w:pos="1800"/>
        </w:tabs>
        <w:ind w:left="1517" w:hanging="437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5F871684"/>
    <w:multiLevelType w:val="hybridMultilevel"/>
    <w:tmpl w:val="66809F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B046A7"/>
    <w:multiLevelType w:val="hybridMultilevel"/>
    <w:tmpl w:val="93E686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B06119"/>
    <w:multiLevelType w:val="hybridMultilevel"/>
    <w:tmpl w:val="B8E6FF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78564D6C"/>
    <w:multiLevelType w:val="hybridMultilevel"/>
    <w:tmpl w:val="B52866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5"/>
  </w:num>
  <w:num w:numId="4">
    <w:abstractNumId w:val="35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5"/>
  </w:num>
  <w:num w:numId="16">
    <w:abstractNumId w:val="31"/>
  </w:num>
  <w:num w:numId="17">
    <w:abstractNumId w:val="20"/>
  </w:num>
  <w:num w:numId="18">
    <w:abstractNumId w:val="9"/>
  </w:num>
  <w:num w:numId="19">
    <w:abstractNumId w:val="19"/>
  </w:num>
  <w:num w:numId="20">
    <w:abstractNumId w:val="12"/>
  </w:num>
  <w:num w:numId="21">
    <w:abstractNumId w:val="30"/>
  </w:num>
  <w:num w:numId="22">
    <w:abstractNumId w:val="28"/>
  </w:num>
  <w:num w:numId="23">
    <w:abstractNumId w:val="22"/>
  </w:num>
  <w:num w:numId="24">
    <w:abstractNumId w:val="27"/>
  </w:num>
  <w:num w:numId="25">
    <w:abstractNumId w:val="0"/>
  </w:num>
  <w:num w:numId="26">
    <w:abstractNumId w:val="6"/>
  </w:num>
  <w:num w:numId="27">
    <w:abstractNumId w:val="7"/>
  </w:num>
  <w:num w:numId="28">
    <w:abstractNumId w:val="21"/>
  </w:num>
  <w:num w:numId="29">
    <w:abstractNumId w:val="34"/>
  </w:num>
  <w:num w:numId="30">
    <w:abstractNumId w:val="26"/>
  </w:num>
  <w:num w:numId="31">
    <w:abstractNumId w:val="29"/>
  </w:num>
  <w:num w:numId="32">
    <w:abstractNumId w:val="4"/>
  </w:num>
  <w:num w:numId="33">
    <w:abstractNumId w:val="11"/>
  </w:num>
  <w:num w:numId="34">
    <w:abstractNumId w:val="25"/>
  </w:num>
  <w:num w:numId="35">
    <w:abstractNumId w:val="16"/>
  </w:num>
  <w:num w:numId="36">
    <w:abstractNumId w:val="18"/>
  </w:num>
  <w:num w:numId="37">
    <w:abstractNumId w:val="8"/>
  </w:num>
  <w:num w:numId="38">
    <w:abstractNumId w:val="10"/>
  </w:num>
  <w:num w:numId="39">
    <w:abstractNumId w:val="0"/>
  </w:num>
  <w:num w:numId="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B"/>
    <w:rsid w:val="00005BD4"/>
    <w:rsid w:val="000212C0"/>
    <w:rsid w:val="00025E6E"/>
    <w:rsid w:val="00036FC1"/>
    <w:rsid w:val="000462B6"/>
    <w:rsid w:val="00064F24"/>
    <w:rsid w:val="00091B03"/>
    <w:rsid w:val="000A038D"/>
    <w:rsid w:val="000A0CD7"/>
    <w:rsid w:val="000A2FBC"/>
    <w:rsid w:val="000B31E5"/>
    <w:rsid w:val="000B34C6"/>
    <w:rsid w:val="000C5571"/>
    <w:rsid w:val="000D12AC"/>
    <w:rsid w:val="000E18E9"/>
    <w:rsid w:val="00103073"/>
    <w:rsid w:val="00103BC7"/>
    <w:rsid w:val="001140BD"/>
    <w:rsid w:val="00125B53"/>
    <w:rsid w:val="00137BB5"/>
    <w:rsid w:val="00171EC0"/>
    <w:rsid w:val="0017294B"/>
    <w:rsid w:val="001831E2"/>
    <w:rsid w:val="001906D7"/>
    <w:rsid w:val="00194A6E"/>
    <w:rsid w:val="00194CA8"/>
    <w:rsid w:val="001967E6"/>
    <w:rsid w:val="001A041B"/>
    <w:rsid w:val="001A073E"/>
    <w:rsid w:val="001A7E60"/>
    <w:rsid w:val="001C686C"/>
    <w:rsid w:val="001C6B2B"/>
    <w:rsid w:val="001C78CD"/>
    <w:rsid w:val="001D1CE2"/>
    <w:rsid w:val="001D5A0A"/>
    <w:rsid w:val="001E6E14"/>
    <w:rsid w:val="001F11C4"/>
    <w:rsid w:val="001F4B07"/>
    <w:rsid w:val="00201D08"/>
    <w:rsid w:val="00203B8C"/>
    <w:rsid w:val="00211FE3"/>
    <w:rsid w:val="00224445"/>
    <w:rsid w:val="002461B0"/>
    <w:rsid w:val="00254A95"/>
    <w:rsid w:val="00256663"/>
    <w:rsid w:val="00261410"/>
    <w:rsid w:val="002943FE"/>
    <w:rsid w:val="002A5B10"/>
    <w:rsid w:val="002C48C8"/>
    <w:rsid w:val="002E4449"/>
    <w:rsid w:val="00306E58"/>
    <w:rsid w:val="003102B2"/>
    <w:rsid w:val="0031730F"/>
    <w:rsid w:val="00324B2F"/>
    <w:rsid w:val="00326B09"/>
    <w:rsid w:val="003637BE"/>
    <w:rsid w:val="0037589B"/>
    <w:rsid w:val="00384499"/>
    <w:rsid w:val="00385D15"/>
    <w:rsid w:val="0039119D"/>
    <w:rsid w:val="003B2E7E"/>
    <w:rsid w:val="003B70DA"/>
    <w:rsid w:val="003E6E78"/>
    <w:rsid w:val="003F07F3"/>
    <w:rsid w:val="003F54A0"/>
    <w:rsid w:val="004045BC"/>
    <w:rsid w:val="00411D3D"/>
    <w:rsid w:val="004138C6"/>
    <w:rsid w:val="00421FF4"/>
    <w:rsid w:val="004533CB"/>
    <w:rsid w:val="00454358"/>
    <w:rsid w:val="0046565C"/>
    <w:rsid w:val="00474C91"/>
    <w:rsid w:val="00476156"/>
    <w:rsid w:val="00484337"/>
    <w:rsid w:val="004869D1"/>
    <w:rsid w:val="004C64EA"/>
    <w:rsid w:val="004F4881"/>
    <w:rsid w:val="00512DAC"/>
    <w:rsid w:val="00531BC0"/>
    <w:rsid w:val="00534F4C"/>
    <w:rsid w:val="00544B65"/>
    <w:rsid w:val="00551F99"/>
    <w:rsid w:val="005531C9"/>
    <w:rsid w:val="00555090"/>
    <w:rsid w:val="005645C9"/>
    <w:rsid w:val="005754F9"/>
    <w:rsid w:val="00584105"/>
    <w:rsid w:val="005A3792"/>
    <w:rsid w:val="005C03AD"/>
    <w:rsid w:val="005C0C71"/>
    <w:rsid w:val="005C6BB9"/>
    <w:rsid w:val="005E075A"/>
    <w:rsid w:val="005E6E89"/>
    <w:rsid w:val="005F59EE"/>
    <w:rsid w:val="0060243E"/>
    <w:rsid w:val="00602BC2"/>
    <w:rsid w:val="006146D7"/>
    <w:rsid w:val="00616050"/>
    <w:rsid w:val="006224D1"/>
    <w:rsid w:val="0062767C"/>
    <w:rsid w:val="00633E49"/>
    <w:rsid w:val="00634093"/>
    <w:rsid w:val="00634A57"/>
    <w:rsid w:val="00637992"/>
    <w:rsid w:val="00640A15"/>
    <w:rsid w:val="006520A2"/>
    <w:rsid w:val="0066536B"/>
    <w:rsid w:val="00671A5E"/>
    <w:rsid w:val="00675107"/>
    <w:rsid w:val="0068728E"/>
    <w:rsid w:val="006905DB"/>
    <w:rsid w:val="006A4C18"/>
    <w:rsid w:val="006B144C"/>
    <w:rsid w:val="006D6D8C"/>
    <w:rsid w:val="006E2851"/>
    <w:rsid w:val="006E2B45"/>
    <w:rsid w:val="006E7BE0"/>
    <w:rsid w:val="006F18F4"/>
    <w:rsid w:val="006F3667"/>
    <w:rsid w:val="00713293"/>
    <w:rsid w:val="00720E9A"/>
    <w:rsid w:val="00721906"/>
    <w:rsid w:val="007302F3"/>
    <w:rsid w:val="0075562A"/>
    <w:rsid w:val="00756951"/>
    <w:rsid w:val="0076249C"/>
    <w:rsid w:val="0076702E"/>
    <w:rsid w:val="00783ACD"/>
    <w:rsid w:val="007960B2"/>
    <w:rsid w:val="007A342A"/>
    <w:rsid w:val="007B17BF"/>
    <w:rsid w:val="007B6A07"/>
    <w:rsid w:val="007C3DFA"/>
    <w:rsid w:val="007D2B9F"/>
    <w:rsid w:val="007E6F88"/>
    <w:rsid w:val="007F1A15"/>
    <w:rsid w:val="007F21B0"/>
    <w:rsid w:val="00807AD7"/>
    <w:rsid w:val="008126D8"/>
    <w:rsid w:val="008176EF"/>
    <w:rsid w:val="008267DA"/>
    <w:rsid w:val="00826E71"/>
    <w:rsid w:val="00827375"/>
    <w:rsid w:val="0085095B"/>
    <w:rsid w:val="0085163C"/>
    <w:rsid w:val="00864291"/>
    <w:rsid w:val="008920EB"/>
    <w:rsid w:val="008E7AAF"/>
    <w:rsid w:val="008F1842"/>
    <w:rsid w:val="00906B73"/>
    <w:rsid w:val="00912C52"/>
    <w:rsid w:val="0091380D"/>
    <w:rsid w:val="00945BB6"/>
    <w:rsid w:val="009511BB"/>
    <w:rsid w:val="0096623C"/>
    <w:rsid w:val="009720DA"/>
    <w:rsid w:val="0097625A"/>
    <w:rsid w:val="0098485E"/>
    <w:rsid w:val="009916BE"/>
    <w:rsid w:val="00995D65"/>
    <w:rsid w:val="00996D9B"/>
    <w:rsid w:val="009973BE"/>
    <w:rsid w:val="009B2245"/>
    <w:rsid w:val="009B61F8"/>
    <w:rsid w:val="009D2EA2"/>
    <w:rsid w:val="009E184F"/>
    <w:rsid w:val="00A0106C"/>
    <w:rsid w:val="00A114DE"/>
    <w:rsid w:val="00A12790"/>
    <w:rsid w:val="00A53886"/>
    <w:rsid w:val="00A61010"/>
    <w:rsid w:val="00A67F15"/>
    <w:rsid w:val="00A743D2"/>
    <w:rsid w:val="00A909B2"/>
    <w:rsid w:val="00AB2DB6"/>
    <w:rsid w:val="00AB3A08"/>
    <w:rsid w:val="00AB5BBF"/>
    <w:rsid w:val="00AC07C2"/>
    <w:rsid w:val="00AC4977"/>
    <w:rsid w:val="00AC5EAD"/>
    <w:rsid w:val="00AC6131"/>
    <w:rsid w:val="00AD1A72"/>
    <w:rsid w:val="00AE1639"/>
    <w:rsid w:val="00AF1114"/>
    <w:rsid w:val="00AF253C"/>
    <w:rsid w:val="00B00015"/>
    <w:rsid w:val="00B041E6"/>
    <w:rsid w:val="00B10083"/>
    <w:rsid w:val="00B31504"/>
    <w:rsid w:val="00B45564"/>
    <w:rsid w:val="00B625D7"/>
    <w:rsid w:val="00B66F8F"/>
    <w:rsid w:val="00B85EF3"/>
    <w:rsid w:val="00B97E98"/>
    <w:rsid w:val="00BB387D"/>
    <w:rsid w:val="00BC7F87"/>
    <w:rsid w:val="00BD21C1"/>
    <w:rsid w:val="00BD60F5"/>
    <w:rsid w:val="00BD6CCB"/>
    <w:rsid w:val="00C14614"/>
    <w:rsid w:val="00C15B2F"/>
    <w:rsid w:val="00C33895"/>
    <w:rsid w:val="00C37AA4"/>
    <w:rsid w:val="00C61B14"/>
    <w:rsid w:val="00C901C4"/>
    <w:rsid w:val="00CA4375"/>
    <w:rsid w:val="00CA71D2"/>
    <w:rsid w:val="00CB0090"/>
    <w:rsid w:val="00CB232B"/>
    <w:rsid w:val="00CC2779"/>
    <w:rsid w:val="00CD58ED"/>
    <w:rsid w:val="00CE27B8"/>
    <w:rsid w:val="00CF1A32"/>
    <w:rsid w:val="00D10640"/>
    <w:rsid w:val="00D1121E"/>
    <w:rsid w:val="00D1353D"/>
    <w:rsid w:val="00D155D3"/>
    <w:rsid w:val="00D3548D"/>
    <w:rsid w:val="00D37196"/>
    <w:rsid w:val="00D423DB"/>
    <w:rsid w:val="00D577D4"/>
    <w:rsid w:val="00D62911"/>
    <w:rsid w:val="00D708CF"/>
    <w:rsid w:val="00D77739"/>
    <w:rsid w:val="00D831EF"/>
    <w:rsid w:val="00D90FE0"/>
    <w:rsid w:val="00DA0FBF"/>
    <w:rsid w:val="00DA163A"/>
    <w:rsid w:val="00DB663A"/>
    <w:rsid w:val="00DC3259"/>
    <w:rsid w:val="00DE0503"/>
    <w:rsid w:val="00DE285A"/>
    <w:rsid w:val="00DF0356"/>
    <w:rsid w:val="00DF66DD"/>
    <w:rsid w:val="00DF6BF8"/>
    <w:rsid w:val="00E1310A"/>
    <w:rsid w:val="00E37572"/>
    <w:rsid w:val="00E54765"/>
    <w:rsid w:val="00E579DD"/>
    <w:rsid w:val="00E57F9F"/>
    <w:rsid w:val="00E6306D"/>
    <w:rsid w:val="00E65784"/>
    <w:rsid w:val="00E66B15"/>
    <w:rsid w:val="00E71985"/>
    <w:rsid w:val="00E74DC9"/>
    <w:rsid w:val="00E751D4"/>
    <w:rsid w:val="00E81A56"/>
    <w:rsid w:val="00E82A9F"/>
    <w:rsid w:val="00EA62A4"/>
    <w:rsid w:val="00ED1167"/>
    <w:rsid w:val="00F013D5"/>
    <w:rsid w:val="00F12557"/>
    <w:rsid w:val="00F13AA4"/>
    <w:rsid w:val="00F323CD"/>
    <w:rsid w:val="00F4374D"/>
    <w:rsid w:val="00F578AA"/>
    <w:rsid w:val="00F625C5"/>
    <w:rsid w:val="00F741D1"/>
    <w:rsid w:val="00F7491C"/>
    <w:rsid w:val="00F81D44"/>
    <w:rsid w:val="00F81EDA"/>
    <w:rsid w:val="00F952D4"/>
    <w:rsid w:val="00F95C08"/>
    <w:rsid w:val="00FC472C"/>
    <w:rsid w:val="00FC4896"/>
    <w:rsid w:val="00FC658B"/>
    <w:rsid w:val="00FD4C33"/>
    <w:rsid w:val="00FE0599"/>
    <w:rsid w:val="00FE6DF1"/>
    <w:rsid w:val="00FE7D56"/>
    <w:rsid w:val="00FF362D"/>
    <w:rsid w:val="6B4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059F97-0CC0-4A17-9C14-37721148EB7C}"/>
  <w14:docId w14:val="7CD7508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B70D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sz w:val="22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/>
    <w:pPr>
      <w:spacing w:after="120"/>
      <w:ind w:left="720"/>
      <w:jc w:val="both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abela" w:customStyle="1">
    <w:name w:val="Tabela"/>
    <w:basedOn w:val="Normal"/>
    <w:pPr>
      <w:numPr>
        <w:numId w:val="28"/>
      </w:numPr>
    </w:pPr>
  </w:style>
  <w:style w:type="paragraph" w:styleId="Recuodecorpodetexto2">
    <w:name w:val="Body Text Indent 2"/>
    <w:basedOn w:val="Normal"/>
    <w:pPr>
      <w:ind w:left="709"/>
    </w:pPr>
    <w:rPr>
      <w:i/>
      <w:color w:val="0000FF"/>
      <w:lang w:val="pt-BR"/>
    </w:rPr>
  </w:style>
  <w:style w:type="table" w:styleId="Tabelacomgrade">
    <w:name w:val="Table Grid"/>
    <w:basedOn w:val="Tabelanormal"/>
    <w:rsid w:val="00E57F9F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Tidia\Gt1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4927-7D88-421E-AD27-7991758CE2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Office Word</ap:Application>
  <ap:DocSecurity>0</ap:DocSecurity>
  <ap:ScaleCrop>false</ap:ScaleCrop>
  <ap:Company>Disciplina de Engenharia de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Casos de Uso</dc:title>
  <dc:subject>SuperMercado Inteligente - SuperMI</dc:subject>
  <dc:creator>YASKARA</dc:creator>
  <keywords/>
  <dc:description/>
  <lastModifiedBy>daniel cabral souza</lastModifiedBy>
  <revision>3</revision>
  <lastPrinted>2006-11-24T22:39:00.0000000Z</lastPrinted>
  <dcterms:created xsi:type="dcterms:W3CDTF">2019-11-25T22:20:00.0000000Z</dcterms:created>
  <dcterms:modified xsi:type="dcterms:W3CDTF">2019-11-25T22:31:36.7829737Z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0.0.0</vt:lpwstr>
  </property>
  <property fmtid="{D5CDD505-2E9C-101B-9397-08002B2CF9AE}" pid="3" name="Instituição">
    <vt:lpwstr>FAPESP</vt:lpwstr>
  </property>
</Properties>
</file>